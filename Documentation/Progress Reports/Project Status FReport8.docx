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484208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B620C9">
        <w:rPr>
          <w:rFonts w:cs="Arial"/>
          <w:b/>
          <w:sz w:val="22"/>
          <w:szCs w:val="22"/>
        </w:rPr>
        <w:t xml:space="preserve"> Blood Findr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B620C9">
        <w:rPr>
          <w:rFonts w:cs="Arial"/>
          <w:b/>
          <w:sz w:val="22"/>
          <w:szCs w:val="22"/>
        </w:rPr>
        <w:t xml:space="preserve"> SOCIT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484208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</w:t>
            </w:r>
            <w:r w:rsidR="003660ED">
              <w:rPr>
                <w:rFonts w:cs="Arial"/>
                <w:sz w:val="20"/>
              </w:rPr>
              <w:t xml:space="preserve"> Amiel</w:t>
            </w:r>
            <w:r>
              <w:rPr>
                <w:rFonts w:cs="Arial"/>
                <w:sz w:val="20"/>
              </w:rPr>
              <w:t xml:space="preserve"> Magalong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Enrico</w:t>
            </w:r>
            <w:r w:rsidR="003660ED">
              <w:rPr>
                <w:rFonts w:cs="Arial"/>
                <w:sz w:val="20"/>
              </w:rPr>
              <w:t xml:space="preserve"> Jose</w:t>
            </w:r>
            <w:r>
              <w:rPr>
                <w:rFonts w:cs="Arial"/>
                <w:sz w:val="20"/>
              </w:rPr>
              <w:t xml:space="preserve"> Gloria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Vince</w:t>
            </w:r>
            <w:r w:rsidR="003660ED">
              <w:rPr>
                <w:rFonts w:cs="Arial"/>
                <w:sz w:val="20"/>
              </w:rPr>
              <w:t xml:space="preserve"> Mickell</w:t>
            </w:r>
            <w:r>
              <w:rPr>
                <w:rFonts w:cs="Arial"/>
                <w:sz w:val="20"/>
              </w:rPr>
              <w:t xml:space="preserve"> Nato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Designer</w:t>
            </w:r>
          </w:p>
        </w:tc>
      </w:tr>
      <w:tr w:rsidR="00B620C9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B620C9" w:rsidRPr="003557E7" w:rsidRDefault="003660ED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E5E9EC"/>
              </w:rPr>
              <w:t>Lord Lambertson Caguiat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B620C9" w:rsidRPr="003557E7" w:rsidRDefault="003660ED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</w:t>
            </w:r>
            <w:r w:rsidR="00B620C9">
              <w:rPr>
                <w:rFonts w:cs="Arial"/>
                <w:sz w:val="20"/>
              </w:rPr>
              <w:t>Programmer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48420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11/21</w:t>
            </w:r>
            <w:r w:rsidR="001E2780">
              <w:rPr>
                <w:rFonts w:cs="Arial"/>
                <w:sz w:val="20"/>
              </w:rPr>
              <w:t>/18</w:t>
            </w:r>
          </w:p>
        </w:tc>
        <w:tc>
          <w:tcPr>
            <w:tcW w:w="1980" w:type="dxa"/>
          </w:tcPr>
          <w:p w:rsidR="004C4A05" w:rsidRPr="003557E7" w:rsidRDefault="001E278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Blood Findr Group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BA5653" w:rsidRDefault="00BA5653" w:rsidP="00BA5653">
      <w:pPr>
        <w:spacing w:before="240" w:after="120"/>
      </w:pPr>
      <w:r>
        <w:t xml:space="preserve"> </w:t>
      </w:r>
    </w:p>
    <w:p w:rsidR="008E60A4" w:rsidRDefault="008E60A4"/>
    <w:p w:rsidR="00D916B6" w:rsidRPr="003A1956" w:rsidRDefault="004C4A05" w:rsidP="00EA3529">
      <w:pPr>
        <w:pStyle w:val="Heading1"/>
        <w:tabs>
          <w:tab w:val="clear" w:pos="432"/>
        </w:tabs>
        <w:spacing w:before="240" w:after="240"/>
        <w:ind w:left="590" w:hanging="590"/>
        <w:rPr>
          <w:color w:val="000000"/>
          <w:sz w:val="20"/>
          <w:szCs w:val="20"/>
        </w:rPr>
      </w:pPr>
      <w:r>
        <w:br w:type="page"/>
      </w:r>
    </w:p>
    <w:tbl>
      <w:tblPr>
        <w:tblStyle w:val="ProjectStatusReport"/>
        <w:tblpPr w:leftFromText="180" w:rightFromText="180" w:vertAnchor="text" w:horzAnchor="margin" w:tblpY="167"/>
        <w:tblW w:w="8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EA3529" w:rsidRPr="001252A7" w:rsidTr="00EA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EA3529" w:rsidRPr="00F36D60" w:rsidRDefault="00EA3529" w:rsidP="00EA3529">
            <w:pPr>
              <w:pStyle w:val="StyleTableHeader10pt"/>
              <w:spacing w:before="20" w:after="60"/>
              <w:jc w:val="left"/>
            </w:pPr>
            <w:bookmarkStart w:id="16" w:name="_Toc77392560"/>
            <w:r w:rsidRPr="00F36D60">
              <w:lastRenderedPageBreak/>
              <w:t>Project Name</w:t>
            </w:r>
          </w:p>
        </w:tc>
      </w:tr>
      <w:tr w:rsidR="00EA3529" w:rsidRPr="00C13EAB" w:rsidTr="00EA35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EA3529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EA3529" w:rsidRPr="009435EB" w:rsidRDefault="00EA3529" w:rsidP="00EA3529">
            <w:pPr>
              <w:spacing w:before="40" w:after="40"/>
            </w:pPr>
            <w:r>
              <w:t>Sean Magalong</w:t>
            </w:r>
          </w:p>
        </w:tc>
        <w:tc>
          <w:tcPr>
            <w:tcW w:w="2680" w:type="dxa"/>
            <w:vAlign w:val="top"/>
          </w:tcPr>
          <w:p w:rsidR="00EA3529" w:rsidRDefault="00EA3529" w:rsidP="00EA3529">
            <w:pPr>
              <w:spacing w:before="40" w:after="40"/>
              <w:rPr>
                <w:b/>
              </w:rPr>
            </w:pPr>
            <w:r w:rsidRPr="00C13EAB">
              <w:t>Date:</w:t>
            </w:r>
            <w:r>
              <w:rPr>
                <w:b/>
              </w:rPr>
              <w:t xml:space="preserve"> </w:t>
            </w:r>
          </w:p>
          <w:p w:rsidR="00EA3529" w:rsidRPr="009435EB" w:rsidRDefault="00EA3529" w:rsidP="00EA3529">
            <w:pPr>
              <w:spacing w:before="40" w:after="40"/>
            </w:pPr>
            <w:r>
              <w:t>October 31, 2018</w:t>
            </w:r>
          </w:p>
        </w:tc>
        <w:tc>
          <w:tcPr>
            <w:tcW w:w="3020" w:type="dxa"/>
            <w:vAlign w:val="top"/>
          </w:tcPr>
          <w:p w:rsidR="00EA3529" w:rsidRPr="00A951FF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EA3529" w:rsidRPr="00A951FF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10/25/18 </w:t>
            </w:r>
            <w:r>
              <w:rPr>
                <w:b w:val="0"/>
              </w:rPr>
              <w:t>to 11/2/18</w:t>
            </w:r>
          </w:p>
        </w:tc>
      </w:tr>
      <w:tr w:rsidR="00EA3529" w:rsidRPr="00C13EAB" w:rsidTr="00EA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EA3529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EA3529" w:rsidRPr="00C13EAB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As of now we are working on our diagrams for our project which is Blood Findr</w:t>
            </w:r>
          </w:p>
        </w:tc>
      </w:tr>
      <w:tr w:rsidR="00EA3529" w:rsidRPr="00C13EAB" w:rsidTr="00EA35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EA3529" w:rsidRPr="00C13EAB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EA3529" w:rsidRPr="00C13EAB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Blood Findr is basically an application where in finder for blood availability or blood match made easy.</w:t>
            </w:r>
          </w:p>
        </w:tc>
      </w:tr>
      <w:tr w:rsidR="00EA3529" w:rsidRPr="00C13EAB" w:rsidTr="00EA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EA3529" w:rsidRPr="00A0099A" w:rsidRDefault="00EA3529" w:rsidP="00EA352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</w:pPr>
                  <w:r w:rsidRPr="00C13EAB">
                    <w:t>Milestone 1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Event Table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9/26/18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</w:t>
                  </w:r>
                </w:p>
                <w:p w:rsidR="00EA3529" w:rsidRPr="00C13EAB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[Behind Schedule]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  <w:p w:rsidR="00EA3529" w:rsidRPr="00C13EAB" w:rsidRDefault="00EA3529" w:rsidP="00484208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9/26/18</w:t>
                  </w:r>
                </w:p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9/26/18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  <w:p w:rsidR="00EA3529" w:rsidRPr="00C13EAB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10/1/18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[Behind Schedule]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</w:pPr>
                  <w:r w:rsidRPr="00C13EAB">
                    <w:t>Milestone 2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10/3/18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[Behind Schedule]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Class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10/4/18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484208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[Ahead of Schedule]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10/15/18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[Behind Schedule]</w:t>
                  </w:r>
                </w:p>
              </w:tc>
            </w:tr>
          </w:tbl>
          <w:p w:rsidR="00EA3529" w:rsidRPr="00C13EAB" w:rsidRDefault="00EA3529" w:rsidP="00EA3529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EA3529" w:rsidRPr="00C13EAB" w:rsidTr="00EA35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EA3529" w:rsidRPr="00A0099A" w:rsidRDefault="00EA3529" w:rsidP="00EA352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</w:pPr>
                  <w:r w:rsidRPr="00C13EAB">
                    <w:t>Milestone 1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Context Flow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10/10/18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 Flow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10/10/18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EDR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10/11/18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[Behind Sched.]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</w:pPr>
                  <w:r w:rsidRPr="00C13EAB">
                    <w:t>Milestone 2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 Machine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10/2018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A3529" w:rsidRPr="00C13EAB" w:rsidRDefault="00484208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EA3529" w:rsidRDefault="00485812" w:rsidP="00484208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hyperlink r:id="rId9" w:history="1">
                    <w:r w:rsidR="00EA3529" w:rsidRPr="00EA3529">
                      <w:rPr>
                        <w:rStyle w:val="instancename"/>
                        <w:rFonts w:ascii="Helvetica" w:hAnsi="Helvetica" w:cs="Helvetica"/>
                        <w:sz w:val="21"/>
                        <w:szCs w:val="21"/>
                        <w:shd w:val="clear" w:color="auto" w:fill="D9EDF7"/>
                      </w:rPr>
                      <w:t>UML Diagrams</w:t>
                    </w:r>
                  </w:hyperlink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10/29/18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Communication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11/6/18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Draft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Component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11/14/18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Default="00EA3529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Draft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EA3529" w:rsidRDefault="00EA3529" w:rsidP="00484208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Deployment</w:t>
                  </w:r>
                  <w:r w:rsidR="00ED2704">
                    <w:t xml:space="preserve">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D2704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11/14/18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3971C6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50</w:t>
                  </w:r>
                  <w:r w:rsidR="00EA352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Default="003971C6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Draft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9C241D" w:rsidRDefault="00484208" w:rsidP="00484208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Class 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484208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11/21/18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3D17F4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Default="00484208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Draft</w:t>
                  </w:r>
                </w:p>
              </w:tc>
            </w:tr>
            <w:tr w:rsidR="00484208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4208" w:rsidRPr="009C241D" w:rsidRDefault="00484208" w:rsidP="00484208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 Entity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484208" w:rsidRDefault="00484208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11/21/18</w:t>
                  </w:r>
                </w:p>
              </w:tc>
              <w:tc>
                <w:tcPr>
                  <w:tcW w:w="1606" w:type="dxa"/>
                  <w:vAlign w:val="top"/>
                </w:tcPr>
                <w:p w:rsidR="00484208" w:rsidRDefault="003D17F4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484208" w:rsidRDefault="00484208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Draft</w:t>
                  </w:r>
                </w:p>
              </w:tc>
            </w:tr>
            <w:tr w:rsidR="00484208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4208" w:rsidRPr="009C241D" w:rsidRDefault="00484208" w:rsidP="00484208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484208" w:rsidRDefault="00484208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11/21/18</w:t>
                  </w:r>
                </w:p>
              </w:tc>
              <w:tc>
                <w:tcPr>
                  <w:tcW w:w="1606" w:type="dxa"/>
                  <w:vAlign w:val="top"/>
                </w:tcPr>
                <w:p w:rsidR="00484208" w:rsidRDefault="003D17F4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50%</w:t>
                  </w:r>
                  <w:bookmarkStart w:id="17" w:name="_GoBack"/>
                  <w:bookmarkEnd w:id="17"/>
                </w:p>
              </w:tc>
              <w:tc>
                <w:tcPr>
                  <w:tcW w:w="2557" w:type="dxa"/>
                  <w:vAlign w:val="top"/>
                </w:tcPr>
                <w:p w:rsidR="00484208" w:rsidRDefault="00484208" w:rsidP="00484208">
                  <w:pPr>
                    <w:framePr w:hSpace="180" w:wrap="around" w:vAnchor="text" w:hAnchor="margin" w:y="167"/>
                    <w:spacing w:before="40" w:after="40"/>
                  </w:pPr>
                  <w:r>
                    <w:t>Draft</w:t>
                  </w:r>
                </w:p>
              </w:tc>
            </w:tr>
          </w:tbl>
          <w:p w:rsidR="00EA3529" w:rsidRPr="00C13EAB" w:rsidRDefault="00EA3529" w:rsidP="00EA3529"/>
        </w:tc>
      </w:tr>
      <w:bookmarkEnd w:id="16"/>
    </w:tbl>
    <w:p w:rsidR="003A1956" w:rsidRDefault="003A1956" w:rsidP="00EA3529">
      <w:pPr>
        <w:spacing w:before="240" w:after="240"/>
      </w:pPr>
    </w:p>
    <w:p w:rsidR="00160B81" w:rsidRDefault="00160B81" w:rsidP="00160B81">
      <w:pPr>
        <w:spacing w:before="240"/>
      </w:pPr>
      <w:bookmarkStart w:id="18" w:name="_Toc527953324"/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9C241D">
        <w:rPr>
          <w:b/>
          <w:u w:val="single"/>
        </w:rPr>
        <w:t>Sean Amiel D. Magalong</w:t>
      </w:r>
    </w:p>
    <w:p w:rsidR="008E1BD5" w:rsidRPr="00DC061A" w:rsidRDefault="008E1BD5" w:rsidP="00DC061A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9C241D">
        <w:rPr>
          <w:b/>
          <w:u w:val="single"/>
        </w:rPr>
        <w:t>Jayvee Cabardo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3A1956" w:rsidRDefault="008E1BD5" w:rsidP="00DC061A">
      <w:pPr>
        <w:pStyle w:val="FieldText"/>
        <w:ind w:firstLine="1440"/>
      </w:pPr>
      <w:r w:rsidRPr="00160B81">
        <w:t>Client Sponsor</w:t>
      </w:r>
      <w:bookmarkEnd w:id="18"/>
    </w:p>
    <w:p w:rsidR="0003370B" w:rsidRDefault="0003370B" w:rsidP="00DC061A">
      <w:pPr>
        <w:pStyle w:val="FieldText"/>
        <w:ind w:firstLine="1440"/>
      </w:pPr>
    </w:p>
    <w:p w:rsidR="0003370B" w:rsidRDefault="0003370B" w:rsidP="00DC061A">
      <w:pPr>
        <w:pStyle w:val="FieldText"/>
        <w:ind w:firstLine="1440"/>
      </w:pPr>
    </w:p>
    <w:p w:rsidR="0003370B" w:rsidRDefault="0003370B" w:rsidP="00DC061A">
      <w:pPr>
        <w:pStyle w:val="FieldText"/>
        <w:ind w:firstLine="1440"/>
      </w:pPr>
    </w:p>
    <w:p w:rsidR="0003370B" w:rsidRDefault="0003370B" w:rsidP="00DC061A">
      <w:pPr>
        <w:pStyle w:val="FieldText"/>
        <w:ind w:firstLine="1440"/>
      </w:pPr>
    </w:p>
    <w:p w:rsidR="0003370B" w:rsidRDefault="0003370B" w:rsidP="00DC061A">
      <w:pPr>
        <w:pStyle w:val="FieldText"/>
        <w:ind w:firstLine="1440"/>
      </w:pPr>
    </w:p>
    <w:p w:rsidR="0003370B" w:rsidRDefault="0003370B"/>
    <w:p w:rsidR="0003370B" w:rsidRDefault="0003370B" w:rsidP="00DC061A">
      <w:pPr>
        <w:pStyle w:val="FieldText"/>
        <w:ind w:firstLine="1440"/>
      </w:pPr>
    </w:p>
    <w:sectPr w:rsidR="0003370B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812" w:rsidRDefault="00485812">
      <w:r>
        <w:separator/>
      </w:r>
    </w:p>
  </w:endnote>
  <w:endnote w:type="continuationSeparator" w:id="0">
    <w:p w:rsidR="00485812" w:rsidRDefault="0048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503F44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484208">
      <w:rPr>
        <w:noProof/>
        <w:sz w:val="18"/>
        <w:szCs w:val="18"/>
      </w:rPr>
      <w:t>11/21/2018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812" w:rsidRDefault="00485812">
      <w:r>
        <w:separator/>
      </w:r>
    </w:p>
  </w:footnote>
  <w:footnote w:type="continuationSeparator" w:id="0">
    <w:p w:rsidR="00485812" w:rsidRDefault="00485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EA3529" w:rsidP="00D0286D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3C8"/>
    <w:rsid w:val="0003155D"/>
    <w:rsid w:val="0003370B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0F6FFA"/>
    <w:rsid w:val="00100287"/>
    <w:rsid w:val="00107A54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80D17"/>
    <w:rsid w:val="0019640E"/>
    <w:rsid w:val="001A0845"/>
    <w:rsid w:val="001A6287"/>
    <w:rsid w:val="001C129C"/>
    <w:rsid w:val="001C4D72"/>
    <w:rsid w:val="001D1D6C"/>
    <w:rsid w:val="001D5979"/>
    <w:rsid w:val="001E2780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025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660ED"/>
    <w:rsid w:val="00383E33"/>
    <w:rsid w:val="00386837"/>
    <w:rsid w:val="00386995"/>
    <w:rsid w:val="00386C84"/>
    <w:rsid w:val="003971C6"/>
    <w:rsid w:val="003A1498"/>
    <w:rsid w:val="003A1636"/>
    <w:rsid w:val="003A1956"/>
    <w:rsid w:val="003A5B0E"/>
    <w:rsid w:val="003B6ED0"/>
    <w:rsid w:val="003D17F4"/>
    <w:rsid w:val="003D6AB7"/>
    <w:rsid w:val="003E1553"/>
    <w:rsid w:val="003E70DF"/>
    <w:rsid w:val="004118E1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4208"/>
    <w:rsid w:val="00485812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0E94"/>
    <w:rsid w:val="004F6761"/>
    <w:rsid w:val="00500E9A"/>
    <w:rsid w:val="00503F44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67CD8"/>
    <w:rsid w:val="006767A9"/>
    <w:rsid w:val="006828F3"/>
    <w:rsid w:val="00687A4B"/>
    <w:rsid w:val="0069049A"/>
    <w:rsid w:val="00695452"/>
    <w:rsid w:val="006A7413"/>
    <w:rsid w:val="006B050D"/>
    <w:rsid w:val="006B1074"/>
    <w:rsid w:val="006B6AFF"/>
    <w:rsid w:val="006C2875"/>
    <w:rsid w:val="006C2D2B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3428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473E9"/>
    <w:rsid w:val="00850A81"/>
    <w:rsid w:val="00865D2C"/>
    <w:rsid w:val="008769EF"/>
    <w:rsid w:val="00883299"/>
    <w:rsid w:val="0088693C"/>
    <w:rsid w:val="008A23C9"/>
    <w:rsid w:val="008A6712"/>
    <w:rsid w:val="008A73E6"/>
    <w:rsid w:val="008B71F9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211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C241D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E6AE6"/>
    <w:rsid w:val="00AF3151"/>
    <w:rsid w:val="00AF4C81"/>
    <w:rsid w:val="00B118C0"/>
    <w:rsid w:val="00B120AE"/>
    <w:rsid w:val="00B22714"/>
    <w:rsid w:val="00B25572"/>
    <w:rsid w:val="00B34BA9"/>
    <w:rsid w:val="00B566A3"/>
    <w:rsid w:val="00B620C9"/>
    <w:rsid w:val="00B75410"/>
    <w:rsid w:val="00B8436F"/>
    <w:rsid w:val="00B939FB"/>
    <w:rsid w:val="00BA11CE"/>
    <w:rsid w:val="00BA5653"/>
    <w:rsid w:val="00BA7AF5"/>
    <w:rsid w:val="00BC6BE2"/>
    <w:rsid w:val="00BD77EB"/>
    <w:rsid w:val="00BE141E"/>
    <w:rsid w:val="00BE2EB3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57786"/>
    <w:rsid w:val="00C72D36"/>
    <w:rsid w:val="00C76BAB"/>
    <w:rsid w:val="00C805B3"/>
    <w:rsid w:val="00CB3366"/>
    <w:rsid w:val="00CD4105"/>
    <w:rsid w:val="00CF6029"/>
    <w:rsid w:val="00D0286D"/>
    <w:rsid w:val="00D0658C"/>
    <w:rsid w:val="00D234D0"/>
    <w:rsid w:val="00D32403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C061A"/>
    <w:rsid w:val="00DD54E2"/>
    <w:rsid w:val="00DE569C"/>
    <w:rsid w:val="00DE57E7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3529"/>
    <w:rsid w:val="00EA4F44"/>
    <w:rsid w:val="00EB69CF"/>
    <w:rsid w:val="00EC4F3A"/>
    <w:rsid w:val="00ED2704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D4C13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59FF16"/>
  <w15:docId w15:val="{30C6BD6E-3C96-41B1-AC11-5B1A30E1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NormalWeb">
    <w:name w:val="Normal (Web)"/>
    <w:basedOn w:val="Normal"/>
    <w:uiPriority w:val="99"/>
    <w:semiHidden/>
    <w:unhideWhenUsed/>
    <w:rsid w:val="00B620C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PH" w:eastAsia="en-PH"/>
    </w:rPr>
  </w:style>
  <w:style w:type="character" w:customStyle="1" w:styleId="instancename">
    <w:name w:val="instancename"/>
    <w:basedOn w:val="DefaultParagraphFont"/>
    <w:rsid w:val="009C241D"/>
  </w:style>
  <w:style w:type="character" w:customStyle="1" w:styleId="accesshide">
    <w:name w:val="accesshide"/>
    <w:basedOn w:val="DefaultParagraphFont"/>
    <w:rsid w:val="009C2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oodle2.apc.edu.ph/mod/url/view.php?id=35785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 Nato</dc:creator>
  <cp:lastModifiedBy>Ray Alexander Malvin Genete</cp:lastModifiedBy>
  <cp:revision>2</cp:revision>
  <cp:lastPrinted>2004-07-12T06:29:00Z</cp:lastPrinted>
  <dcterms:created xsi:type="dcterms:W3CDTF">2018-11-21T02:22:00Z</dcterms:created>
  <dcterms:modified xsi:type="dcterms:W3CDTF">2018-11-21T02:22:00Z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