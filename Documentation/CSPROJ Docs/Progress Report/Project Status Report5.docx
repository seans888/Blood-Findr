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F878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0EC9DA83" wp14:editId="70D0875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C68B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5037B01E" w14:textId="77777777" w:rsidR="00AC1680" w:rsidRDefault="00154648" w:rsidP="00AC1680">
      <w:pPr>
        <w:spacing w:before="120" w:after="120"/>
        <w:jc w:val="center"/>
      </w:pPr>
      <w:r>
        <w:pict w14:anchorId="0AE5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036C3EC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14:paraId="6AB0FD88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14:paraId="22FB2ED0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193FA454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398FD7EC" w14:textId="77777777" w:rsidR="00AC1680" w:rsidRDefault="00D01A23" w:rsidP="00AC1680">
      <w:pPr>
        <w:spacing w:before="240" w:after="240"/>
        <w:jc w:val="center"/>
      </w:pPr>
      <w:r>
        <w:pict w14:anchorId="310ECDEF">
          <v:shape id="_x0000_i1026" type="#_x0000_t75" style="width:6in;height:7.2pt" o:hrpct="0" o:hralign="center" o:hr="t">
            <v:imagedata r:id="rId8" o:title="BD10290_"/>
          </v:shape>
        </w:pict>
      </w:r>
    </w:p>
    <w:p w14:paraId="5E5B556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76F59840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0E8DE2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09FA123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689B1E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DEB59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Lord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Lambertson</w:t>
            </w:r>
            <w:proofErr w:type="spellEnd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Caguiat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E9B394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 w14:paraId="0A44B7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1EAA6B2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209BA81" w14:textId="2BED5D65" w:rsidR="003557E7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6B76C5F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93D1B1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Vince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Mickell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Nato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84573C3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 w14:paraId="7895E68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95BBE5" w14:textId="77777777"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Sean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Amiel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Magalong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9562352" w14:textId="4C24A636" w:rsidR="00F76BFC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14:paraId="29BA2FC0" w14:textId="77777777" w:rsidR="004C4A05" w:rsidRPr="004656E5" w:rsidRDefault="004C4A05"/>
    <w:p w14:paraId="66C696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1C55F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6B90CCA2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D07611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F25253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F10C79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D08A0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6BED3FBC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7B2FCC5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897D393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739CAF93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0796C7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EFA743A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5949AF2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AD091ED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2E7B247D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45339EC2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85E6006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4BD53E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E6DAD77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10A4744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100E0E5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064979E0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4EC889FA" w14:textId="77777777" w:rsidR="007845AF" w:rsidRPr="00BE141E" w:rsidRDefault="007845AF" w:rsidP="007845AF"/>
    <w:p w14:paraId="7E62265D" w14:textId="77777777" w:rsidR="007845AF" w:rsidRDefault="007845AF" w:rsidP="007845AF"/>
    <w:p w14:paraId="1666C93B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00429143" w14:textId="77777777" w:rsidR="00F76BFC" w:rsidRDefault="00F76BFC" w:rsidP="00F76BFC">
      <w:pPr>
        <w:spacing w:before="240" w:after="120"/>
      </w:pPr>
    </w:p>
    <w:p w14:paraId="14CB6CFE" w14:textId="77777777" w:rsidR="008E60A4" w:rsidRDefault="008E60A4"/>
    <w:p w14:paraId="5B2101D9" w14:textId="77777777"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</w:p>
    <w:p w14:paraId="1C50C52C" w14:textId="77777777" w:rsidR="00F76BFC" w:rsidRPr="00F76BFC" w:rsidRDefault="00F76BFC" w:rsidP="00F76BFC"/>
    <w:bookmarkEnd w:id="16"/>
    <w:p w14:paraId="61A8DEC8" w14:textId="77777777" w:rsidR="003A1956" w:rsidRDefault="00154648" w:rsidP="003A1956">
      <w:pPr>
        <w:spacing w:before="240" w:after="240"/>
        <w:jc w:val="center"/>
      </w:pPr>
      <w:r>
        <w:pict w14:anchorId="1FFF277D">
          <v:shape id="_x0000_i1027" type="#_x0000_t75" style="width:6in;height:7.2pt" o:hrpct="0" o:hralign="center" o:hr="t">
            <v:imagedata r:id="rId8" o:title="BD10290_"/>
          </v:shape>
        </w:pict>
      </w:r>
    </w:p>
    <w:p w14:paraId="26778888" w14:textId="77777777"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14:paraId="52BD9622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31D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E35703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CBEEE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5B2CD05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14:paraId="6141B4A1" w14:textId="77777777" w:rsidR="009435EB" w:rsidRPr="009435EB" w:rsidRDefault="00F76BFC" w:rsidP="009435EB">
            <w:pPr>
              <w:spacing w:before="40" w:after="40"/>
            </w:pPr>
            <w:r>
              <w:t xml:space="preserve">Vince </w:t>
            </w:r>
            <w:proofErr w:type="spellStart"/>
            <w:r>
              <w:t>Nato</w:t>
            </w:r>
            <w:proofErr w:type="spellEnd"/>
          </w:p>
        </w:tc>
        <w:tc>
          <w:tcPr>
            <w:tcW w:w="2680" w:type="dxa"/>
            <w:vAlign w:val="top"/>
          </w:tcPr>
          <w:p w14:paraId="30BB7D93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3CD3843" w14:textId="39C8BB32" w:rsidR="00840033" w:rsidRPr="009435EB" w:rsidRDefault="00154648" w:rsidP="00154648">
            <w:pPr>
              <w:spacing w:before="40" w:after="40"/>
            </w:pPr>
            <w:r>
              <w:t>03</w:t>
            </w:r>
            <w:r w:rsidR="00F76BFC">
              <w:t>/</w:t>
            </w:r>
            <w:r>
              <w:t>30</w:t>
            </w:r>
            <w:bookmarkStart w:id="18" w:name="_GoBack"/>
            <w:bookmarkEnd w:id="18"/>
            <w:r w:rsidR="00F76BFC">
              <w:t>/19</w:t>
            </w:r>
          </w:p>
        </w:tc>
        <w:tc>
          <w:tcPr>
            <w:tcW w:w="3020" w:type="dxa"/>
            <w:vAlign w:val="top"/>
          </w:tcPr>
          <w:p w14:paraId="12F41D3D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A1257CC" w14:textId="77777777"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 w14:paraId="0DF663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C2F4C1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9347EEF" w14:textId="77777777"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improving the function of our system</w:t>
            </w:r>
          </w:p>
        </w:tc>
      </w:tr>
      <w:tr w:rsidR="00F36D60" w:rsidRPr="00C13EAB" w14:paraId="5F0341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04792B5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14D41009" w14:textId="77777777"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 xml:space="preserve">Blood </w:t>
            </w:r>
            <w:proofErr w:type="spellStart"/>
            <w:r w:rsidRPr="00F52FD6">
              <w:rPr>
                <w:b w:val="0"/>
              </w:rPr>
              <w:t>Findr</w:t>
            </w:r>
            <w:proofErr w:type="spellEnd"/>
            <w:r w:rsidRPr="00F52FD6">
              <w:rPr>
                <w:b w:val="0"/>
              </w:rPr>
              <w:t xml:space="preserve"> is basically an application where in finder for blood availability or blood match made</w:t>
            </w:r>
          </w:p>
          <w:p w14:paraId="2677DA6D" w14:textId="77777777"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 w14:paraId="7B2F8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1AE40F3B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E7E49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3A290D0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3E64B3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44DF7BBB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C9A821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C8DC33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DD4ECD0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37EB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865AFC" w14:textId="77777777"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14:paraId="4E5D5F1F" w14:textId="77777777"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F16FF7A" w14:textId="77777777"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53D5A4" w14:textId="77777777"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B01680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B467EE1" w14:textId="77777777"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14:paraId="5A7E73E6" w14:textId="77777777"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3129A1" w14:textId="77777777"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916CE9E" w14:textId="77777777"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1413B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000AC36" w14:textId="20A2960F" w:rsidR="009435EB" w:rsidRPr="00C13EAB" w:rsidRDefault="00A1606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Red Cross Branches Data</w:t>
                  </w:r>
                </w:p>
              </w:tc>
              <w:tc>
                <w:tcPr>
                  <w:tcW w:w="1250" w:type="dxa"/>
                  <w:vAlign w:val="top"/>
                </w:tcPr>
                <w:p w14:paraId="74DB5B05" w14:textId="1F3EC59F" w:rsidR="009435EB" w:rsidRDefault="00E56D6F" w:rsidP="00811B77">
                  <w:pPr>
                    <w:spacing w:before="40" w:after="40"/>
                  </w:pPr>
                  <w:r>
                    <w:t>2/</w:t>
                  </w:r>
                  <w:r w:rsidR="00C02CD2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1E3FD2FE" w14:textId="7F82CBFA" w:rsidR="009435EB" w:rsidRDefault="00A1606D" w:rsidP="00811B77">
                  <w:pPr>
                    <w:spacing w:before="40" w:after="40"/>
                  </w:pPr>
                  <w:r>
                    <w:t>10</w:t>
                  </w:r>
                  <w:r w:rsidR="00C02CD2">
                    <w:t>0</w:t>
                  </w:r>
                  <w:r w:rsidR="00E56D6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18E1DA3" w14:textId="77777777"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923EB5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5313C972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08AC97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20822AD" w14:textId="23AAE5B4" w:rsidR="009435EB" w:rsidRPr="00C13EAB" w:rsidRDefault="00A160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Blood Data</w:t>
                  </w:r>
                </w:p>
              </w:tc>
              <w:tc>
                <w:tcPr>
                  <w:tcW w:w="1250" w:type="dxa"/>
                  <w:vAlign w:val="top"/>
                </w:tcPr>
                <w:p w14:paraId="7D2717EB" w14:textId="42E52BB4" w:rsidR="009435EB" w:rsidRDefault="00C02CD2" w:rsidP="00CD4105">
                  <w:pPr>
                    <w:spacing w:before="40" w:after="40"/>
                  </w:pPr>
                  <w:r>
                    <w:t>02/26/19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FCD80BD" w14:textId="6D7C5FAF" w:rsidR="009435EB" w:rsidRDefault="00E83B02" w:rsidP="00CD4105">
                  <w:pPr>
                    <w:spacing w:before="40" w:after="40"/>
                  </w:pPr>
                  <w:r>
                    <w:t>2</w:t>
                  </w:r>
                  <w:r w:rsidR="00C02CD2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9D0C1E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D0A8CEC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030CA1A" w14:textId="05889422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App. GPS Features</w:t>
                  </w:r>
                </w:p>
              </w:tc>
              <w:tc>
                <w:tcPr>
                  <w:tcW w:w="1250" w:type="dxa"/>
                  <w:vAlign w:val="top"/>
                </w:tcPr>
                <w:p w14:paraId="4AC63417" w14:textId="0B979478" w:rsidR="009435EB" w:rsidRDefault="0015581D" w:rsidP="00CD4105">
                  <w:pPr>
                    <w:spacing w:before="40" w:after="40"/>
                  </w:pPr>
                  <w:r>
                    <w:t>3/2/19</w:t>
                  </w:r>
                </w:p>
              </w:tc>
              <w:tc>
                <w:tcPr>
                  <w:tcW w:w="1606" w:type="dxa"/>
                  <w:vAlign w:val="top"/>
                </w:tcPr>
                <w:p w14:paraId="30C93EB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37866BF" w14:textId="11ED7780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6D319A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CD03EB" w14:textId="7F9CEAC5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Initial Documentation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3C1BFB1B" w14:textId="6724B608" w:rsidR="009435EB" w:rsidRDefault="0015581D" w:rsidP="00CD4105">
                  <w:pPr>
                    <w:spacing w:before="40" w:after="40"/>
                  </w:pPr>
                  <w:r>
                    <w:t>2/28/19</w:t>
                  </w:r>
                </w:p>
              </w:tc>
              <w:tc>
                <w:tcPr>
                  <w:tcW w:w="1606" w:type="dxa"/>
                  <w:vAlign w:val="top"/>
                </w:tcPr>
                <w:p w14:paraId="187CFF25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E54FB19" w14:textId="35771228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14:paraId="230468A7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61BD7D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883D868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179E4C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511EA0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3B4B8C4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C52083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2120031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2F6DBB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EE28436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30854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357DBFE" w14:textId="3053FCCB" w:rsidR="009435EB" w:rsidRPr="00C13EAB" w:rsidRDefault="00C26D73" w:rsidP="00A1606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Blood </w:t>
                  </w:r>
                  <w:r w:rsidR="00A1606D">
                    <w:t>Transaction Record</w:t>
                  </w:r>
                </w:p>
              </w:tc>
              <w:tc>
                <w:tcPr>
                  <w:tcW w:w="1250" w:type="dxa"/>
                  <w:vAlign w:val="top"/>
                </w:tcPr>
                <w:p w14:paraId="2C9F50F4" w14:textId="62B1F8EC" w:rsidR="009435EB" w:rsidRDefault="00C26D73" w:rsidP="00CD4105">
                  <w:pPr>
                    <w:spacing w:before="40" w:after="40"/>
                  </w:pPr>
                  <w:r>
                    <w:t>03/19/19</w:t>
                  </w:r>
                </w:p>
              </w:tc>
              <w:tc>
                <w:tcPr>
                  <w:tcW w:w="1606" w:type="dxa"/>
                  <w:vAlign w:val="top"/>
                </w:tcPr>
                <w:p w14:paraId="76F16486" w14:textId="522BFBBF" w:rsidR="009435EB" w:rsidRDefault="00C26D7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25AA5840" w14:textId="7EF3B5D8" w:rsidR="009435EB" w:rsidRPr="00C13EAB" w:rsidRDefault="00C26D73" w:rsidP="00CD4105">
                  <w:pPr>
                    <w:spacing w:before="40" w:after="40"/>
                  </w:pPr>
                  <w:r>
                    <w:t>[ Behind Schedule]</w:t>
                  </w:r>
                </w:p>
              </w:tc>
            </w:tr>
            <w:tr w:rsidR="009435EB" w:rsidRPr="00C13EAB" w14:paraId="7080870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1A0CC76" w14:textId="176CB41D" w:rsidR="009435EB" w:rsidRPr="00C13EAB" w:rsidRDefault="00C26D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Register Database</w:t>
                  </w:r>
                </w:p>
              </w:tc>
              <w:tc>
                <w:tcPr>
                  <w:tcW w:w="1250" w:type="dxa"/>
                  <w:vAlign w:val="top"/>
                </w:tcPr>
                <w:p w14:paraId="50D0B4E4" w14:textId="19E0770F" w:rsidR="009435EB" w:rsidRDefault="00C26D73" w:rsidP="00CD4105">
                  <w:pPr>
                    <w:spacing w:before="40" w:after="40"/>
                  </w:pPr>
                  <w:r>
                    <w:t>03/21/19</w:t>
                  </w:r>
                </w:p>
              </w:tc>
              <w:tc>
                <w:tcPr>
                  <w:tcW w:w="1606" w:type="dxa"/>
                  <w:vAlign w:val="top"/>
                </w:tcPr>
                <w:p w14:paraId="71B8697D" w14:textId="4D298918" w:rsidR="009435EB" w:rsidRDefault="00C26D7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14:paraId="4AB3D85F" w14:textId="144E1AF6" w:rsidR="009435EB" w:rsidRPr="00C13EAB" w:rsidRDefault="00C26D73" w:rsidP="00CD4105">
                  <w:pPr>
                    <w:spacing w:before="40" w:after="40"/>
                  </w:pPr>
                  <w:r>
                    <w:t>[ Behind Schedule]</w:t>
                  </w:r>
                </w:p>
              </w:tc>
            </w:tr>
            <w:tr w:rsidR="009435EB" w:rsidRPr="00C13EAB" w14:paraId="50F039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DC8310B" w14:textId="1B28C92E" w:rsidR="009435EB" w:rsidRPr="00C13EAB" w:rsidRDefault="00A160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Log in Function </w:t>
                  </w:r>
                </w:p>
              </w:tc>
              <w:tc>
                <w:tcPr>
                  <w:tcW w:w="1250" w:type="dxa"/>
                  <w:vAlign w:val="top"/>
                </w:tcPr>
                <w:p w14:paraId="540E3A41" w14:textId="0AF15A2B" w:rsidR="009435EB" w:rsidRDefault="00A1606D" w:rsidP="00CD4105">
                  <w:pPr>
                    <w:spacing w:before="40" w:after="40"/>
                  </w:pPr>
                  <w:r>
                    <w:t>04/01/19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DD9F7D" w14:textId="2CFB6B22" w:rsidR="009435EB" w:rsidRDefault="00A1606D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14:paraId="113C4A0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B696E5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78C994DC" w14:textId="77777777" w:rsidR="00A1606D" w:rsidRDefault="00A1606D" w:rsidP="00CD4105"/>
                <w:p w14:paraId="2ADA7FE6" w14:textId="04CE48C0" w:rsidR="009435EB" w:rsidRPr="00C13EAB" w:rsidRDefault="009435EB" w:rsidP="00CD4105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 w14:paraId="08C1B7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6BA42D7" w14:textId="7AA18084" w:rsidR="009435EB" w:rsidRPr="00C13EAB" w:rsidRDefault="00A160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Process Transaction Function</w:t>
                  </w:r>
                </w:p>
              </w:tc>
              <w:tc>
                <w:tcPr>
                  <w:tcW w:w="1250" w:type="dxa"/>
                  <w:vAlign w:val="top"/>
                </w:tcPr>
                <w:p w14:paraId="22A30008" w14:textId="1B54405D" w:rsidR="009435EB" w:rsidRDefault="00A1606D" w:rsidP="00CD4105">
                  <w:pPr>
                    <w:spacing w:before="40" w:after="40"/>
                  </w:pPr>
                  <w:r>
                    <w:t>02/07/19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62450926" w14:textId="0ED68A78" w:rsidR="009435EB" w:rsidRDefault="00A1606D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0D7CD34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C18BDC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A99A99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40C2DE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224A7A5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E436F7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8889C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34DA3F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2A59F1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D6220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FE468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3BDE7F11" w14:textId="77777777" w:rsidR="00811B77" w:rsidRPr="00C13EAB" w:rsidRDefault="00811B77" w:rsidP="00B34BA9"/>
        </w:tc>
      </w:tr>
      <w:tr w:rsidR="00BD77EB" w:rsidRPr="00C13EAB" w14:paraId="042F5F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3D8F0386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084D20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3287096B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1810A4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E73959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33F89B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77941DEE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9" w:name="Text15"/>
            <w:tr w:rsidR="005F7DD6" w:rsidRPr="00C13EAB" w14:paraId="4E60BA9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1E3F39D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9"/>
                </w:p>
                <w:p w14:paraId="71059B35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7F2043E6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0" w:name="Text16"/>
              <w:tc>
                <w:tcPr>
                  <w:tcW w:w="1080" w:type="dxa"/>
                  <w:vAlign w:val="top"/>
                </w:tcPr>
                <w:p w14:paraId="13D9D44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0"/>
                </w:p>
              </w:tc>
              <w:tc>
                <w:tcPr>
                  <w:tcW w:w="1080" w:type="dxa"/>
                  <w:vAlign w:val="top"/>
                </w:tcPr>
                <w:p w14:paraId="26B270A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69898FA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1" w:name="Text17"/>
              <w:tc>
                <w:tcPr>
                  <w:tcW w:w="2806" w:type="dxa"/>
                  <w:vAlign w:val="top"/>
                </w:tcPr>
                <w:p w14:paraId="47316E49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1"/>
                </w:p>
              </w:tc>
            </w:tr>
            <w:tr w:rsidR="005F7DD6" w:rsidRPr="00C13EAB" w14:paraId="11DD173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FE3050D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345A786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38BDC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D5967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DFA5A4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8652F3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7CD1A61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9D0A3F8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9D154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8611609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221305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F970EB8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511C6C3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A6FEC0B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42BF441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3EA3843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BFF364A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ED50D1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E63CCFF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5BC41D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236512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D36D8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2" w:name="Text18"/>
              <w:tc>
                <w:tcPr>
                  <w:tcW w:w="900" w:type="dxa"/>
                  <w:vAlign w:val="top"/>
                </w:tcPr>
                <w:p w14:paraId="721CB3C5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2"/>
                </w:p>
              </w:tc>
              <w:tc>
                <w:tcPr>
                  <w:tcW w:w="2806" w:type="dxa"/>
                  <w:vAlign w:val="top"/>
                </w:tcPr>
                <w:p w14:paraId="5229787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5C1367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28D26C2E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2B8CFC80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ABF8188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FD91F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7A36DA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63B1768E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A1E00D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F826E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6EA6ADC5" w14:textId="77777777" w:rsidR="003A1956" w:rsidRDefault="00154648" w:rsidP="003A1956">
      <w:pPr>
        <w:spacing w:before="240" w:after="240"/>
        <w:jc w:val="center"/>
      </w:pPr>
      <w:r>
        <w:pict w14:anchorId="1A9A9BD6">
          <v:shape id="_x0000_i1028" type="#_x0000_t75" style="width:6in;height:7.2pt" o:hrpct="0" o:hralign="center" o:hr="t">
            <v:imagedata r:id="rId8" o:title="BD10290_"/>
          </v:shape>
        </w:pict>
      </w:r>
    </w:p>
    <w:p w14:paraId="0B655016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14:paraId="48BE16A9" w14:textId="77777777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14:paraId="3F7833D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0169FF9A" w14:textId="77777777" w:rsidR="008E1BD5" w:rsidRDefault="008E1BD5" w:rsidP="008E1BD5">
      <w:pPr>
        <w:rPr>
          <w:rFonts w:cs="Arial"/>
        </w:rPr>
      </w:pPr>
    </w:p>
    <w:p w14:paraId="5A7F5C68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6308FB17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6A958994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05CBE602" w14:textId="77777777" w:rsidR="008E1BD5" w:rsidRDefault="008E1BD5" w:rsidP="008E1BD5">
      <w:pPr>
        <w:pStyle w:val="FieldText"/>
        <w:ind w:firstLine="1440"/>
      </w:pPr>
      <w:r w:rsidRPr="00160B81">
        <w:t>Client Sponsor</w:t>
      </w:r>
      <w:bookmarkEnd w:id="26"/>
    </w:p>
    <w:sectPr w:rsidR="008E1BD5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BDA55" w14:textId="77777777" w:rsidR="00D01A23" w:rsidRDefault="00D01A23">
      <w:r>
        <w:separator/>
      </w:r>
    </w:p>
  </w:endnote>
  <w:endnote w:type="continuationSeparator" w:id="0">
    <w:p w14:paraId="14569BA2" w14:textId="77777777" w:rsidR="00D01A23" w:rsidRDefault="00D0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C3C41" w14:textId="58EDEB32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54648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54648">
      <w:rPr>
        <w:noProof/>
        <w:sz w:val="18"/>
        <w:szCs w:val="18"/>
      </w:rPr>
      <w:t>4/2/2019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9AC6E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AF8B853" w14:textId="058F7F41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Project Status Report3</w:t>
    </w:r>
    <w:r w:rsidRPr="006E5963">
      <w:rPr>
        <w:sz w:val="18"/>
        <w:szCs w:val="18"/>
      </w:rPr>
      <w:fldChar w:fldCharType="end"/>
    </w:r>
  </w:p>
  <w:p w14:paraId="22C4231E" w14:textId="1F44169D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2/25/2019 8:56:00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321C9" w14:textId="77777777" w:rsidR="00D01A23" w:rsidRDefault="00D01A23">
      <w:r>
        <w:separator/>
      </w:r>
    </w:p>
  </w:footnote>
  <w:footnote w:type="continuationSeparator" w:id="0">
    <w:p w14:paraId="3ED2FF79" w14:textId="77777777" w:rsidR="00D01A23" w:rsidRDefault="00D01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EDC3F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D842F01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4648"/>
    <w:rsid w:val="0015581D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4B0"/>
    <w:rsid w:val="001D5979"/>
    <w:rsid w:val="001F7C2E"/>
    <w:rsid w:val="0020544A"/>
    <w:rsid w:val="00210AAF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35438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6629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1526"/>
    <w:rsid w:val="00842713"/>
    <w:rsid w:val="00844E0A"/>
    <w:rsid w:val="00845A84"/>
    <w:rsid w:val="008465A8"/>
    <w:rsid w:val="0084783E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606D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569BF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0A9C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2CD2"/>
    <w:rsid w:val="00C139EE"/>
    <w:rsid w:val="00C13EAB"/>
    <w:rsid w:val="00C21A5A"/>
    <w:rsid w:val="00C26249"/>
    <w:rsid w:val="00C26D73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1A23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83B02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0260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DF99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Rams</cp:lastModifiedBy>
  <cp:revision>3</cp:revision>
  <cp:lastPrinted>2019-02-25T12:56:00Z</cp:lastPrinted>
  <dcterms:created xsi:type="dcterms:W3CDTF">2019-04-02T04:47:00Z</dcterms:created>
  <dcterms:modified xsi:type="dcterms:W3CDTF">2019-04-02T04:48:00Z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