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A352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B620C9">
        <w:rPr>
          <w:rFonts w:cs="Arial"/>
          <w:b/>
          <w:sz w:val="22"/>
          <w:szCs w:val="22"/>
        </w:rPr>
        <w:t xml:space="preserve"> Blood Findr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B620C9">
        <w:rPr>
          <w:rFonts w:cs="Arial"/>
          <w:b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EA352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</w:t>
            </w:r>
            <w:r w:rsidR="003660ED">
              <w:rPr>
                <w:rFonts w:cs="Arial"/>
                <w:sz w:val="20"/>
              </w:rPr>
              <w:t xml:space="preserve"> Amiel</w:t>
            </w:r>
            <w:r>
              <w:rPr>
                <w:rFonts w:cs="Arial"/>
                <w:sz w:val="20"/>
              </w:rPr>
              <w:t xml:space="preserve"> Magalong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Enrico</w:t>
            </w:r>
            <w:r w:rsidR="003660ED">
              <w:rPr>
                <w:rFonts w:cs="Arial"/>
                <w:sz w:val="20"/>
              </w:rPr>
              <w:t xml:space="preserve"> Jose</w:t>
            </w:r>
            <w:r>
              <w:rPr>
                <w:rFonts w:cs="Arial"/>
                <w:sz w:val="20"/>
              </w:rPr>
              <w:t xml:space="preserve">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Vince</w:t>
            </w:r>
            <w:r w:rsidR="003660ED">
              <w:rPr>
                <w:rFonts w:cs="Arial"/>
                <w:sz w:val="20"/>
              </w:rPr>
              <w:t xml:space="preserve"> Mickell</w:t>
            </w:r>
            <w:r>
              <w:rPr>
                <w:rFonts w:cs="Arial"/>
                <w:sz w:val="20"/>
              </w:rPr>
              <w:t xml:space="preserve"> Nato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Designer</w:t>
            </w:r>
          </w:p>
        </w:tc>
      </w:tr>
      <w:tr w:rsidR="00B620C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>Lord Lambertson Caguiat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B620C9">
              <w:rPr>
                <w:rFonts w:cs="Arial"/>
                <w:sz w:val="20"/>
              </w:rPr>
              <w:t>Programmer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1E278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9/25/18</w:t>
            </w:r>
          </w:p>
        </w:tc>
        <w:tc>
          <w:tcPr>
            <w:tcW w:w="1980" w:type="dxa"/>
          </w:tcPr>
          <w:p w:rsidR="004C4A05" w:rsidRPr="003557E7" w:rsidRDefault="001E278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Blood Findr Group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BA5653" w:rsidRDefault="00BA5653" w:rsidP="00BA5653">
      <w:pPr>
        <w:spacing w:before="240" w:after="120"/>
      </w:pPr>
      <w:r>
        <w:t xml:space="preserve"> </w:t>
      </w:r>
    </w:p>
    <w:p w:rsidR="008E60A4" w:rsidRDefault="008E60A4"/>
    <w:p w:rsidR="00D916B6" w:rsidRPr="003A1956" w:rsidRDefault="004C4A05" w:rsidP="00EA3529">
      <w:pPr>
        <w:pStyle w:val="Heading1"/>
        <w:tabs>
          <w:tab w:val="clear" w:pos="432"/>
        </w:tabs>
        <w:spacing w:before="240" w:after="240"/>
        <w:ind w:left="590" w:hanging="590"/>
        <w:rPr>
          <w:color w:val="000000"/>
          <w:sz w:val="20"/>
          <w:szCs w:val="20"/>
        </w:rPr>
      </w:pPr>
      <w:r>
        <w:br w:type="page"/>
      </w:r>
    </w:p>
    <w:tbl>
      <w:tblPr>
        <w:tblStyle w:val="ProjectStatusReport"/>
        <w:tblpPr w:leftFromText="180" w:rightFromText="180" w:vertAnchor="text" w:horzAnchor="margin" w:tblpY="167"/>
        <w:tblW w:w="8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EA3529" w:rsidRPr="001252A7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EA3529" w:rsidRPr="00F36D60" w:rsidRDefault="00EA3529" w:rsidP="00EA3529">
            <w:pPr>
              <w:pStyle w:val="StyleTableHeader10pt"/>
              <w:spacing w:before="20" w:after="60"/>
              <w:jc w:val="left"/>
            </w:pPr>
            <w:bookmarkStart w:id="16" w:name="_Toc77392560"/>
            <w:r w:rsidRPr="00F36D60">
              <w:lastRenderedPageBreak/>
              <w:t>Project Name</w:t>
            </w: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EA3529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EA3529" w:rsidRPr="009435EB" w:rsidRDefault="00EA3529" w:rsidP="00EA3529">
            <w:pPr>
              <w:spacing w:before="40" w:after="40"/>
            </w:pPr>
            <w:r>
              <w:t>Sean Magalong</w:t>
            </w:r>
          </w:p>
        </w:tc>
        <w:tc>
          <w:tcPr>
            <w:tcW w:w="2680" w:type="dxa"/>
            <w:vAlign w:val="top"/>
          </w:tcPr>
          <w:p w:rsidR="00EA3529" w:rsidRDefault="00EA3529" w:rsidP="00EA3529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EA3529" w:rsidRPr="009435EB" w:rsidRDefault="00EA3529" w:rsidP="00EA3529">
            <w:pPr>
              <w:spacing w:before="40" w:after="40"/>
            </w:pPr>
            <w:r>
              <w:t>October 31, 2018</w:t>
            </w:r>
          </w:p>
        </w:tc>
        <w:tc>
          <w:tcPr>
            <w:tcW w:w="3020" w:type="dxa"/>
            <w:vAlign w:val="top"/>
          </w:tcPr>
          <w:p w:rsidR="00EA3529" w:rsidRPr="00A951FF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EA3529" w:rsidRPr="00A951FF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10/25/18 </w:t>
            </w:r>
            <w:r>
              <w:rPr>
                <w:b w:val="0"/>
              </w:rPr>
              <w:t>to 11/2/18</w:t>
            </w:r>
          </w:p>
        </w:tc>
      </w:tr>
      <w:tr w:rsidR="00EA3529" w:rsidRPr="00C13EAB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EA3529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are working on our diagrams for our project which is Blood Findr</w:t>
            </w: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Blood Findr is basically an application where in finder for blood availability or blood match made easy.</w:t>
            </w:r>
          </w:p>
        </w:tc>
      </w:tr>
      <w:tr w:rsidR="00EA3529" w:rsidRPr="00C13EAB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3529" w:rsidRPr="00A0099A" w:rsidRDefault="00EA3529" w:rsidP="00EA352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</w:pPr>
                  <w:r w:rsidRPr="00C13EAB">
                    <w:t>Milestone 1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</w:t>
                  </w:r>
                </w:p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</w:pPr>
                  <w:r w:rsidRPr="00C13EAB">
                    <w:t>Milestone 2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10/3/18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10/15/18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</w:tbl>
          <w:p w:rsidR="00EA3529" w:rsidRPr="00C13EAB" w:rsidRDefault="00EA3529" w:rsidP="00EA3529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EA3529" w:rsidRPr="00A0099A" w:rsidRDefault="00EA3529" w:rsidP="00EA352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</w:pPr>
                  <w:r w:rsidRPr="00C13EAB">
                    <w:t>Milestone 1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Context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EDR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10/11/18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Sched.]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</w:pPr>
                  <w:r w:rsidRPr="00C13EAB">
                    <w:t>Milestone 2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EA3529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hyperlink r:id="rId9" w:history="1">
                    <w:r w:rsidRPr="00EA3529">
                      <w:rPr>
                        <w:rStyle w:val="instancename"/>
                        <w:rFonts w:ascii="Helvetica" w:hAnsi="Helvetica" w:cs="Helvetica"/>
                        <w:sz w:val="21"/>
                        <w:szCs w:val="21"/>
                        <w:shd w:val="clear" w:color="auto" w:fill="D9EDF7"/>
                      </w:rPr>
                      <w:t>UML Diagrams</w:t>
                    </w:r>
                  </w:hyperlink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10/29/18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Communication</w:t>
                  </w:r>
                  <w:r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11/6/18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70</w:t>
                  </w:r>
                  <w: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EA3529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</w:t>
                  </w:r>
                  <w:r w:rsidR="00ED2704"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D2704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3971C6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50</w:t>
                  </w:r>
                  <w:r w:rsidR="00EA352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3971C6" w:rsidP="00EA3529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  <w:bookmarkStart w:id="17" w:name="_GoBack"/>
                  <w:bookmarkEnd w:id="17"/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9C241D" w:rsidRDefault="00EA3529" w:rsidP="00EA3529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EA3529">
                  <w:pPr>
                    <w:framePr w:hSpace="180" w:wrap="around" w:vAnchor="text" w:hAnchor="margin" w:y="167"/>
                    <w:spacing w:before="40" w:after="40"/>
                  </w:pPr>
                </w:p>
              </w:tc>
            </w:tr>
          </w:tbl>
          <w:p w:rsidR="00EA3529" w:rsidRPr="00C13EAB" w:rsidRDefault="00EA3529" w:rsidP="00EA3529"/>
        </w:tc>
      </w:tr>
      <w:bookmarkEnd w:id="16"/>
    </w:tbl>
    <w:p w:rsidR="003A1956" w:rsidRDefault="003A1956" w:rsidP="00EA3529">
      <w:pPr>
        <w:spacing w:before="240" w:after="240"/>
      </w:pPr>
    </w:p>
    <w:p w:rsidR="00160B81" w:rsidRDefault="00160B81" w:rsidP="00160B81">
      <w:pPr>
        <w:spacing w:before="240"/>
      </w:pPr>
      <w:bookmarkStart w:id="18" w:name="_Toc527953324"/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C241D">
        <w:rPr>
          <w:b/>
          <w:u w:val="single"/>
        </w:rPr>
        <w:t>Sean Amiel D. Magalong</w:t>
      </w:r>
    </w:p>
    <w:p w:rsidR="008E1BD5" w:rsidRPr="00DC061A" w:rsidRDefault="008E1BD5" w:rsidP="00DC061A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9C241D">
        <w:rPr>
          <w:b/>
          <w:u w:val="single"/>
        </w:rPr>
        <w:t>Jayvee Cabardo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3A1956" w:rsidRDefault="008E1BD5" w:rsidP="00DC061A">
      <w:pPr>
        <w:pStyle w:val="FieldText"/>
        <w:ind w:firstLine="1440"/>
      </w:pPr>
      <w:r w:rsidRPr="00160B81">
        <w:t>Client Sponsor</w:t>
      </w:r>
      <w:bookmarkEnd w:id="18"/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/>
    <w:p w:rsidR="0003370B" w:rsidRDefault="0003370B" w:rsidP="00DC061A">
      <w:pPr>
        <w:pStyle w:val="FieldText"/>
        <w:ind w:firstLine="1440"/>
      </w:pPr>
    </w:p>
    <w:sectPr w:rsidR="0003370B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AE6" w:rsidRDefault="00AE6AE6">
      <w:r>
        <w:separator/>
      </w:r>
    </w:p>
  </w:endnote>
  <w:endnote w:type="continuationSeparator" w:id="0">
    <w:p w:rsidR="00AE6AE6" w:rsidRDefault="00AE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313C8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A3529">
      <w:rPr>
        <w:noProof/>
        <w:sz w:val="18"/>
        <w:szCs w:val="18"/>
      </w:rPr>
      <w:t>11/14/2018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AE6" w:rsidRDefault="00AE6AE6">
      <w:r>
        <w:separator/>
      </w:r>
    </w:p>
  </w:footnote>
  <w:footnote w:type="continuationSeparator" w:id="0">
    <w:p w:rsidR="00AE6AE6" w:rsidRDefault="00AE6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EA3529" w:rsidP="00D0286D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3C8"/>
    <w:rsid w:val="0003155D"/>
    <w:rsid w:val="0003370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6FFA"/>
    <w:rsid w:val="00100287"/>
    <w:rsid w:val="00107A54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80D17"/>
    <w:rsid w:val="0019640E"/>
    <w:rsid w:val="001A0845"/>
    <w:rsid w:val="001A6287"/>
    <w:rsid w:val="001C129C"/>
    <w:rsid w:val="001C4D72"/>
    <w:rsid w:val="001D1D6C"/>
    <w:rsid w:val="001D5979"/>
    <w:rsid w:val="001E2780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025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60ED"/>
    <w:rsid w:val="00383E33"/>
    <w:rsid w:val="00386837"/>
    <w:rsid w:val="00386995"/>
    <w:rsid w:val="00386C84"/>
    <w:rsid w:val="003971C6"/>
    <w:rsid w:val="003A1498"/>
    <w:rsid w:val="003A1636"/>
    <w:rsid w:val="003A1956"/>
    <w:rsid w:val="003A5B0E"/>
    <w:rsid w:val="003B6ED0"/>
    <w:rsid w:val="003D6AB7"/>
    <w:rsid w:val="003E1553"/>
    <w:rsid w:val="003E70DF"/>
    <w:rsid w:val="004118E1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0E94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CD8"/>
    <w:rsid w:val="006767A9"/>
    <w:rsid w:val="006828F3"/>
    <w:rsid w:val="00687A4B"/>
    <w:rsid w:val="0069049A"/>
    <w:rsid w:val="00695452"/>
    <w:rsid w:val="006A7413"/>
    <w:rsid w:val="006B050D"/>
    <w:rsid w:val="006B1074"/>
    <w:rsid w:val="006B6AFF"/>
    <w:rsid w:val="006C2875"/>
    <w:rsid w:val="006C2D2B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3428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473E9"/>
    <w:rsid w:val="00850A81"/>
    <w:rsid w:val="00865D2C"/>
    <w:rsid w:val="008769EF"/>
    <w:rsid w:val="00883299"/>
    <w:rsid w:val="0088693C"/>
    <w:rsid w:val="008A23C9"/>
    <w:rsid w:val="008A6712"/>
    <w:rsid w:val="008A73E6"/>
    <w:rsid w:val="008B71F9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211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C241D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6AE6"/>
    <w:rsid w:val="00AF3151"/>
    <w:rsid w:val="00AF4C81"/>
    <w:rsid w:val="00B118C0"/>
    <w:rsid w:val="00B120AE"/>
    <w:rsid w:val="00B22714"/>
    <w:rsid w:val="00B25572"/>
    <w:rsid w:val="00B34BA9"/>
    <w:rsid w:val="00B566A3"/>
    <w:rsid w:val="00B620C9"/>
    <w:rsid w:val="00B75410"/>
    <w:rsid w:val="00B8436F"/>
    <w:rsid w:val="00B939FB"/>
    <w:rsid w:val="00BA11CE"/>
    <w:rsid w:val="00BA5653"/>
    <w:rsid w:val="00BA7AF5"/>
    <w:rsid w:val="00BC6BE2"/>
    <w:rsid w:val="00BD77EB"/>
    <w:rsid w:val="00BE141E"/>
    <w:rsid w:val="00BE2EB3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57786"/>
    <w:rsid w:val="00C72D36"/>
    <w:rsid w:val="00C76BAB"/>
    <w:rsid w:val="00C805B3"/>
    <w:rsid w:val="00CB3366"/>
    <w:rsid w:val="00CD4105"/>
    <w:rsid w:val="00CF6029"/>
    <w:rsid w:val="00D0286D"/>
    <w:rsid w:val="00D0658C"/>
    <w:rsid w:val="00D234D0"/>
    <w:rsid w:val="00D32403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061A"/>
    <w:rsid w:val="00DD54E2"/>
    <w:rsid w:val="00DE569C"/>
    <w:rsid w:val="00DE57E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3529"/>
    <w:rsid w:val="00EA4F44"/>
    <w:rsid w:val="00EB69CF"/>
    <w:rsid w:val="00EC4F3A"/>
    <w:rsid w:val="00ED2704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4C13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B511C"/>
  <w15:docId w15:val="{30C6BD6E-3C96-41B1-AC11-5B1A30E1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rsid w:val="00B620C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H" w:eastAsia="en-PH"/>
    </w:rPr>
  </w:style>
  <w:style w:type="character" w:customStyle="1" w:styleId="instancename">
    <w:name w:val="instancename"/>
    <w:basedOn w:val="DefaultParagraphFont"/>
    <w:rsid w:val="009C241D"/>
  </w:style>
  <w:style w:type="character" w:customStyle="1" w:styleId="accesshide">
    <w:name w:val="accesshide"/>
    <w:basedOn w:val="DefaultParagraphFont"/>
    <w:rsid w:val="009C2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oodle2.apc.edu.ph/mod/url/view.php?id=35785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Nato</dc:creator>
  <cp:lastModifiedBy>Ray Alexander Malvin Genete</cp:lastModifiedBy>
  <cp:revision>2</cp:revision>
  <cp:lastPrinted>2004-07-12T06:29:00Z</cp:lastPrinted>
  <dcterms:created xsi:type="dcterms:W3CDTF">2018-11-14T02:33:00Z</dcterms:created>
  <dcterms:modified xsi:type="dcterms:W3CDTF">2018-11-14T02:33:00Z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