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32F878" w14:textId="77777777"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 wp14:anchorId="0EC9DA83" wp14:editId="70D0875D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2C68B" w14:textId="77777777"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14:paraId="5037B01E" w14:textId="77777777" w:rsidR="00AC1680" w:rsidRDefault="00210AAF" w:rsidP="00AC1680">
      <w:pPr>
        <w:spacing w:before="120" w:after="120"/>
        <w:jc w:val="center"/>
      </w:pPr>
      <w:r>
        <w:pict w14:anchorId="0AE5E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14:paraId="036C3EC7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  <w:r w:rsidR="00F76BFC" w:rsidRPr="00F76BFC">
        <w:rPr>
          <w:rFonts w:cs="Arial"/>
          <w:b/>
          <w:sz w:val="22"/>
          <w:szCs w:val="22"/>
        </w:rPr>
        <w:t>BLOOD FINDR</w:t>
      </w:r>
    </w:p>
    <w:p w14:paraId="6AB0FD88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76BFC" w:rsidRPr="00F76BFC">
        <w:rPr>
          <w:rFonts w:cs="Arial"/>
          <w:b/>
          <w:sz w:val="22"/>
          <w:szCs w:val="22"/>
        </w:rPr>
        <w:t>SOCIT</w:t>
      </w:r>
    </w:p>
    <w:p w14:paraId="22FB2ED0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14:paraId="193FA454" w14:textId="77777777"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</w:p>
    <w:p w14:paraId="398FD7EC" w14:textId="77777777" w:rsidR="00AC1680" w:rsidRDefault="00210AAF" w:rsidP="00AC1680">
      <w:pPr>
        <w:spacing w:before="240" w:after="240"/>
        <w:jc w:val="center"/>
      </w:pPr>
      <w:r>
        <w:pict w14:anchorId="310ECDEF">
          <v:shape id="_x0000_i1026" type="#_x0000_t75" style="width:6in;height:7.2pt" o:hrpct="0" o:hralign="center" o:hr="t">
            <v:imagedata r:id="rId8" o:title="BD10290_"/>
          </v:shape>
        </w:pict>
      </w:r>
    </w:p>
    <w:p w14:paraId="5E5B556B" w14:textId="77777777"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14:paraId="76F59840" w14:textId="77777777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70E8DE28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14:paraId="309FA123" w14:textId="77777777"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14:paraId="689B1E6A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46DEB59A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F76BFC"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Lord Lambertson Caguiat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68E9B394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Programmer</w:t>
            </w:r>
          </w:p>
        </w:tc>
      </w:tr>
      <w:tr w:rsidR="003557E7" w:rsidRPr="003557E7" w14:paraId="0A44B76A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21EAA6B2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Enrico Jose Gloria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4209BA81" w14:textId="2BED5D65" w:rsidR="003557E7" w:rsidRPr="003557E7" w:rsidRDefault="00435438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 w14:paraId="6B76C5F8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093D1B1A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Vince Mickell Nato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084573C3" w14:textId="77777777" w:rsidR="003557E7" w:rsidRPr="003557E7" w:rsidRDefault="00F76BFC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Rese</w:t>
            </w:r>
            <w:r w:rsidR="008508B3">
              <w:rPr>
                <w:rFonts w:cs="Arial"/>
                <w:sz w:val="20"/>
              </w:rPr>
              <w:t>a</w:t>
            </w:r>
            <w:r>
              <w:rPr>
                <w:rFonts w:cs="Arial"/>
                <w:sz w:val="20"/>
              </w:rPr>
              <w:t>rch</w:t>
            </w:r>
            <w:r w:rsidR="008508B3">
              <w:rPr>
                <w:rFonts w:cs="Arial"/>
                <w:sz w:val="20"/>
              </w:rPr>
              <w:t>er</w:t>
            </w:r>
            <w:r>
              <w:rPr>
                <w:rFonts w:cs="Arial"/>
                <w:sz w:val="20"/>
              </w:rPr>
              <w:t xml:space="preserve"> and Design</w:t>
            </w:r>
          </w:p>
        </w:tc>
      </w:tr>
      <w:tr w:rsidR="00F76BFC" w:rsidRPr="003557E7" w14:paraId="7895E68A" w14:textId="77777777">
        <w:tc>
          <w:tcPr>
            <w:tcW w:w="4320" w:type="dxa"/>
            <w:tcMar>
              <w:top w:w="43" w:type="dxa"/>
              <w:bottom w:w="43" w:type="dxa"/>
            </w:tcMar>
          </w:tcPr>
          <w:p w14:paraId="4695BBE5" w14:textId="77777777" w:rsidR="00F76BFC" w:rsidRDefault="00F76BFC" w:rsidP="008F4C3C">
            <w:pPr>
              <w:pStyle w:val="TableText"/>
              <w:spacing w:before="20" w:after="60"/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DBDBDB"/>
              </w:rPr>
              <w:t>Sean Amiel Magalong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14:paraId="79562352" w14:textId="4C24A636" w:rsidR="00F76BFC" w:rsidRPr="003557E7" w:rsidRDefault="00435438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Analyst</w:t>
            </w:r>
          </w:p>
        </w:tc>
      </w:tr>
    </w:tbl>
    <w:p w14:paraId="29BA2FC0" w14:textId="77777777" w:rsidR="004C4A05" w:rsidRPr="004656E5" w:rsidRDefault="004C4A05"/>
    <w:p w14:paraId="66C696B7" w14:textId="77777777"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 w14:paraId="61C55F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14:paraId="6B90CCA2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14:paraId="2D07611B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14:paraId="0F252533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1F10C795" w14:textId="77777777"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 w14:paraId="5D08A04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14:paraId="6BED3FBC" w14:textId="77777777"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14:paraId="07B2FCC5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14:paraId="7897D393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Document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14:paraId="739CAF93" w14:textId="77777777"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 w14:paraId="0796C7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2EFA743A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Version #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260" w:type="dxa"/>
          </w:tcPr>
          <w:p w14:paraId="5949AF22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mm/dd/yy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1980" w:type="dxa"/>
          </w:tcPr>
          <w:p w14:paraId="7AD091ED" w14:textId="77777777" w:rsidR="004C4A05" w:rsidRPr="003557E7" w:rsidRDefault="00A73169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owner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  <w:tc>
          <w:tcPr>
            <w:tcW w:w="4140" w:type="dxa"/>
          </w:tcPr>
          <w:p w14:paraId="2E7B247D" w14:textId="77777777" w:rsidR="00A73169" w:rsidRDefault="00A73169" w:rsidP="008F4C3C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 w:rsidRPr="00A73169">
              <w:rPr>
                <w:rFonts w:cs="Arial"/>
                <w:b/>
                <w:sz w:val="20"/>
              </w:rPr>
              <w:instrText>Change 1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14:paraId="45339EC2" w14:textId="77777777" w:rsidR="00A73169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>Change 2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  <w:p w14:paraId="685E6006" w14:textId="77777777" w:rsidR="007845AF" w:rsidRPr="003557E7" w:rsidRDefault="00A73169" w:rsidP="00A73169">
            <w:pPr>
              <w:pStyle w:val="TableText"/>
              <w:numPr>
                <w:ilvl w:val="0"/>
                <w:numId w:val="6"/>
              </w:numPr>
              <w:tabs>
                <w:tab w:val="clear" w:pos="734"/>
                <w:tab w:val="num" w:pos="252"/>
              </w:tabs>
              <w:spacing w:before="20" w:after="60"/>
              <w:ind w:left="252" w:hanging="18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fldChar w:fldCharType="begin"/>
            </w:r>
            <w:r>
              <w:rPr>
                <w:rFonts w:cs="Arial"/>
                <w:sz w:val="20"/>
              </w:rPr>
              <w:instrText xml:space="preserve"> MACROBUTTON  DoFieldClick [</w:instrText>
            </w:r>
            <w:r>
              <w:rPr>
                <w:rFonts w:cs="Arial"/>
                <w:b/>
                <w:sz w:val="20"/>
              </w:rPr>
              <w:instrText xml:space="preserve">Change </w:instrText>
            </w:r>
            <w:r w:rsidRPr="00A73169">
              <w:rPr>
                <w:rFonts w:cs="Arial"/>
                <w:b/>
                <w:i/>
                <w:sz w:val="20"/>
              </w:rPr>
              <w:instrText>n</w:instrText>
            </w:r>
            <w:r>
              <w:rPr>
                <w:rFonts w:cs="Arial"/>
                <w:sz w:val="20"/>
              </w:rPr>
              <w:instrText>]</w:instrText>
            </w:r>
            <w:r>
              <w:rPr>
                <w:rFonts w:cs="Arial"/>
                <w:sz w:val="20"/>
              </w:rPr>
              <w:fldChar w:fldCharType="end"/>
            </w:r>
          </w:p>
        </w:tc>
      </w:tr>
      <w:tr w:rsidR="007845AF" w:rsidRPr="003557E7" w14:paraId="4BD53E6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14:paraId="3E6DAD77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260" w:type="dxa"/>
          </w:tcPr>
          <w:p w14:paraId="10A4744B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1980" w:type="dxa"/>
          </w:tcPr>
          <w:p w14:paraId="100E0E5B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  <w:tc>
          <w:tcPr>
            <w:tcW w:w="4140" w:type="dxa"/>
          </w:tcPr>
          <w:p w14:paraId="064979E0" w14:textId="77777777" w:rsidR="007845AF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</w:p>
        </w:tc>
      </w:tr>
    </w:tbl>
    <w:p w14:paraId="4EC889FA" w14:textId="77777777" w:rsidR="007845AF" w:rsidRPr="00BE141E" w:rsidRDefault="007845AF" w:rsidP="007845AF"/>
    <w:p w14:paraId="7E62265D" w14:textId="77777777" w:rsidR="007845AF" w:rsidRDefault="007845AF" w:rsidP="007845AF"/>
    <w:p w14:paraId="1666C93B" w14:textId="77777777" w:rsidR="00356B53" w:rsidRDefault="00356B53" w:rsidP="00356B53">
      <w:pPr>
        <w:rPr>
          <w:rFonts w:ascii="Times New Roman" w:hAnsi="Times New Roman"/>
          <w:i/>
          <w:color w:val="0000FF"/>
        </w:rPr>
      </w:pPr>
    </w:p>
    <w:p w14:paraId="00429143" w14:textId="77777777" w:rsidR="00F76BFC" w:rsidRDefault="00F76BFC" w:rsidP="00F76BFC">
      <w:pPr>
        <w:spacing w:before="240" w:after="120"/>
      </w:pPr>
    </w:p>
    <w:p w14:paraId="14CB6CFE" w14:textId="77777777" w:rsidR="008E60A4" w:rsidRDefault="008E60A4"/>
    <w:p w14:paraId="5B2101D9" w14:textId="77777777" w:rsidR="00A31CBF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1899706"/>
    </w:p>
    <w:p w14:paraId="1C50C52C" w14:textId="77777777" w:rsidR="00F76BFC" w:rsidRPr="00F76BFC" w:rsidRDefault="00F76BFC" w:rsidP="00F76BFC"/>
    <w:bookmarkEnd w:id="16"/>
    <w:p w14:paraId="61A8DEC8" w14:textId="77777777" w:rsidR="003A1956" w:rsidRDefault="00841526" w:rsidP="003A1956">
      <w:pPr>
        <w:spacing w:before="240" w:after="240"/>
        <w:jc w:val="center"/>
      </w:pPr>
      <w:r>
        <w:pict w14:anchorId="1FFF277D">
          <v:shape id="_x0000_i1027" type="#_x0000_t75" style="width:6in;height:7.2pt" o:hrpct="0" o:hralign="center" o:hr="t">
            <v:imagedata r:id="rId8" o:title="BD10290_"/>
          </v:shape>
        </w:pict>
      </w:r>
    </w:p>
    <w:p w14:paraId="26778888" w14:textId="77777777" w:rsidR="004C4A05" w:rsidRPr="003A1956" w:rsidRDefault="004C4A05" w:rsidP="00F76BFC">
      <w:pPr>
        <w:pStyle w:val="Heading1"/>
        <w:numPr>
          <w:ilvl w:val="0"/>
          <w:numId w:val="0"/>
        </w:numPr>
        <w:spacing w:before="240" w:after="240"/>
        <w:ind w:left="590"/>
        <w:rPr>
          <w:sz w:val="26"/>
          <w:szCs w:val="26"/>
        </w:rPr>
      </w:pPr>
    </w:p>
    <w:p w14:paraId="52BD9622" w14:textId="77777777" w:rsidR="007B0604" w:rsidRDefault="007407E0" w:rsidP="003A1956">
      <w:pPr>
        <w:pStyle w:val="Heading2"/>
        <w:spacing w:before="480" w:after="240"/>
      </w:pPr>
      <w:bookmarkStart w:id="17" w:name="_Toc77392560"/>
      <w:r>
        <w:t>Project Status Report Template</w:t>
      </w:r>
      <w:bookmarkEnd w:id="17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 w14:paraId="731DD97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14:paraId="4E357031" w14:textId="77777777"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 w14:paraId="6CBEEE2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14:paraId="5B2CD058" w14:textId="77777777"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14:paraId="6141B4A1" w14:textId="77777777" w:rsidR="009435EB" w:rsidRPr="009435EB" w:rsidRDefault="00F76BFC" w:rsidP="009435EB">
            <w:pPr>
              <w:spacing w:before="40" w:after="40"/>
            </w:pPr>
            <w:r>
              <w:t>Vince Nato</w:t>
            </w:r>
          </w:p>
        </w:tc>
        <w:tc>
          <w:tcPr>
            <w:tcW w:w="2680" w:type="dxa"/>
            <w:vAlign w:val="top"/>
          </w:tcPr>
          <w:p w14:paraId="30BB7D93" w14:textId="77777777"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14:paraId="23CD3843" w14:textId="2152D792" w:rsidR="00840033" w:rsidRPr="009435EB" w:rsidRDefault="00F76BFC" w:rsidP="009435EB">
            <w:pPr>
              <w:spacing w:before="40" w:after="40"/>
            </w:pPr>
            <w:r>
              <w:t>2/</w:t>
            </w:r>
            <w:r w:rsidR="00435438">
              <w:t>20</w:t>
            </w:r>
            <w:r>
              <w:t>/19</w:t>
            </w:r>
          </w:p>
        </w:tc>
        <w:tc>
          <w:tcPr>
            <w:tcW w:w="3020" w:type="dxa"/>
            <w:vAlign w:val="top"/>
          </w:tcPr>
          <w:p w14:paraId="12F41D3D" w14:textId="77777777"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14:paraId="3A1257CC" w14:textId="77777777" w:rsidR="00840033" w:rsidRPr="00A951FF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  <w:r w:rsidR="00A951FF" w:rsidRPr="00A951FF">
              <w:rPr>
                <w:b w:val="0"/>
              </w:rPr>
              <w:t xml:space="preserve"> </w:t>
            </w:r>
            <w:r w:rsidR="00840033" w:rsidRPr="00A951FF">
              <w:rPr>
                <w:b w:val="0"/>
              </w:rPr>
              <w:t>to</w:t>
            </w:r>
            <w:r>
              <w:rPr>
                <w:b w:val="0"/>
              </w:rPr>
              <w:t xml:space="preserve"> </w:t>
            </w:r>
            <w:r>
              <w:fldChar w:fldCharType="begin"/>
            </w:r>
            <w:r>
              <w:instrText xml:space="preserve"> MACROBUTTON  DoFieldClick </w:instrText>
            </w:r>
            <w:r w:rsidRPr="006E6774">
              <w:rPr>
                <w:b w:val="0"/>
              </w:rPr>
              <w:instrText>[</w:instrText>
            </w:r>
            <w:r w:rsidRPr="006E6774">
              <w:instrText>mm/dd/yy</w:instrText>
            </w:r>
            <w:r w:rsidRPr="006E6774">
              <w:rPr>
                <w:b w:val="0"/>
              </w:rPr>
              <w:instrText>]</w:instrText>
            </w:r>
            <w:r>
              <w:fldChar w:fldCharType="end"/>
            </w:r>
          </w:p>
        </w:tc>
      </w:tr>
      <w:tr w:rsidR="009435EB" w:rsidRPr="00C13EAB" w14:paraId="0DF6632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73C2F4C1" w14:textId="77777777"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14:paraId="19347EEF" w14:textId="77777777" w:rsidR="009435EB" w:rsidRPr="00C13EAB" w:rsidRDefault="00F52FD6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As of now we improving the function of our system</w:t>
            </w:r>
          </w:p>
        </w:tc>
      </w:tr>
      <w:tr w:rsidR="00F36D60" w:rsidRPr="00C13EAB" w14:paraId="5F03411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14:paraId="404792B5" w14:textId="77777777"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14:paraId="14D41009" w14:textId="77777777" w:rsidR="00F52FD6" w:rsidRPr="00F52FD6" w:rsidRDefault="00F52FD6" w:rsidP="00F52FD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F52FD6">
              <w:rPr>
                <w:b w:val="0"/>
              </w:rPr>
              <w:t>Blood Findr is basically an application where in finder for blood availability or blood match made</w:t>
            </w:r>
          </w:p>
          <w:p w14:paraId="2677DA6D" w14:textId="77777777" w:rsidR="00F36D60" w:rsidRPr="00C13EAB" w:rsidRDefault="00F52FD6" w:rsidP="00F52FD6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F52FD6">
              <w:rPr>
                <w:b w:val="0"/>
              </w:rPr>
              <w:t>easy.</w:t>
            </w:r>
          </w:p>
        </w:tc>
      </w:tr>
      <w:tr w:rsidR="00F36D60" w:rsidRPr="00C13EAB" w14:paraId="7B2F81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14:paraId="1AE40F3B" w14:textId="77777777"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 w14:paraId="5E7E4975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3A290D0C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53E64B31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44DF7BBB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4C9A821C" w14:textId="77777777"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5C8DC333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2DD4ECD0" w14:textId="77777777"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 w14:paraId="0B37EB3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5865AFC" w14:textId="77777777" w:rsidR="009435EB" w:rsidRPr="00C13EAB" w:rsidRDefault="008508B3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Interface Design</w:t>
                  </w:r>
                </w:p>
              </w:tc>
              <w:tc>
                <w:tcPr>
                  <w:tcW w:w="1250" w:type="dxa"/>
                  <w:vAlign w:val="top"/>
                </w:tcPr>
                <w:p w14:paraId="4E5D5F1F" w14:textId="77777777" w:rsidR="009435EB" w:rsidRDefault="008508B3" w:rsidP="00811B77">
                  <w:pPr>
                    <w:spacing w:before="40" w:after="40"/>
                  </w:pPr>
                  <w:r>
                    <w:t>2/8</w:t>
                  </w:r>
                  <w:r w:rsidR="00F52FD6"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6F16FF7A" w14:textId="77777777" w:rsidR="009435EB" w:rsidRDefault="00F52FD6" w:rsidP="00811B77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6053D5A4" w14:textId="77777777" w:rsidR="009435EB" w:rsidRPr="00C13EAB" w:rsidRDefault="008508B3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3B01680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B467EE1" w14:textId="77777777" w:rsidR="009435EB" w:rsidRPr="00C13EAB" w:rsidRDefault="008508B3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Button Functionality</w:t>
                  </w:r>
                </w:p>
              </w:tc>
              <w:tc>
                <w:tcPr>
                  <w:tcW w:w="1250" w:type="dxa"/>
                  <w:vAlign w:val="top"/>
                </w:tcPr>
                <w:p w14:paraId="5A7E73E6" w14:textId="77777777" w:rsidR="009435EB" w:rsidRDefault="008508B3" w:rsidP="00CD4105">
                  <w:pPr>
                    <w:spacing w:before="40" w:after="40"/>
                  </w:pPr>
                  <w:r>
                    <w:t>2/13/19</w:t>
                  </w:r>
                </w:p>
              </w:tc>
              <w:tc>
                <w:tcPr>
                  <w:tcW w:w="1606" w:type="dxa"/>
                  <w:vAlign w:val="top"/>
                </w:tcPr>
                <w:p w14:paraId="403129A1" w14:textId="77777777" w:rsidR="009435EB" w:rsidRDefault="008508B3" w:rsidP="00CD4105">
                  <w:pPr>
                    <w:spacing w:before="40" w:after="40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14:paraId="3916CE9E" w14:textId="77777777" w:rsidR="009435EB" w:rsidRPr="00C13EAB" w:rsidRDefault="008508B3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1413B502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000AC36" w14:textId="1AF1F7B2" w:rsidR="009435EB" w:rsidRPr="00C13EAB" w:rsidRDefault="00E56D6F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Charter</w:t>
                  </w:r>
                  <w:r w:rsidR="00435438">
                    <w:t xml:space="preserve"> &amp; WBS</w:t>
                  </w:r>
                </w:p>
              </w:tc>
              <w:tc>
                <w:tcPr>
                  <w:tcW w:w="1250" w:type="dxa"/>
                  <w:vAlign w:val="top"/>
                </w:tcPr>
                <w:p w14:paraId="74DB5B05" w14:textId="1F3EC59F" w:rsidR="009435EB" w:rsidRDefault="00E56D6F" w:rsidP="00811B77">
                  <w:pPr>
                    <w:spacing w:before="40" w:after="40"/>
                  </w:pPr>
                  <w:r>
                    <w:t>2/</w:t>
                  </w:r>
                  <w:r w:rsidR="00C02CD2">
                    <w:t>19</w:t>
                  </w:r>
                  <w:r>
                    <w:t>/19</w:t>
                  </w:r>
                </w:p>
              </w:tc>
              <w:tc>
                <w:tcPr>
                  <w:tcW w:w="1606" w:type="dxa"/>
                  <w:vAlign w:val="top"/>
                </w:tcPr>
                <w:p w14:paraId="1E3FD2FE" w14:textId="259A3B18" w:rsidR="009435EB" w:rsidRDefault="00C02CD2" w:rsidP="00811B77">
                  <w:pPr>
                    <w:spacing w:before="40" w:after="40"/>
                  </w:pPr>
                  <w:r>
                    <w:t>70</w:t>
                  </w:r>
                  <w:r w:rsidR="00E56D6F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14:paraId="118E1DA3" w14:textId="77777777" w:rsidR="009435EB" w:rsidRPr="00C13EAB" w:rsidRDefault="00E56D6F" w:rsidP="00811B77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3923EB56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14:paraId="5313C972" w14:textId="77777777"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 w14:paraId="08AC973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320822AD" w14:textId="3FDD8D89" w:rsidR="009435EB" w:rsidRPr="00C13EAB" w:rsidRDefault="00C02CD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Project Cost and Estimation</w:t>
                  </w:r>
                </w:p>
              </w:tc>
              <w:tc>
                <w:tcPr>
                  <w:tcW w:w="1250" w:type="dxa"/>
                  <w:vAlign w:val="top"/>
                </w:tcPr>
                <w:p w14:paraId="7D2717EB" w14:textId="42E52BB4" w:rsidR="009435EB" w:rsidRDefault="00C02CD2" w:rsidP="00CD4105">
                  <w:pPr>
                    <w:spacing w:before="40" w:after="40"/>
                  </w:pPr>
                  <w:r>
                    <w:t>02/26/19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14:paraId="5FCD80BD" w14:textId="6D7C5FAF" w:rsidR="009435EB" w:rsidRDefault="00E83B02" w:rsidP="00CD4105">
                  <w:pPr>
                    <w:spacing w:before="40" w:after="40"/>
                  </w:pPr>
                  <w:r>
                    <w:t>2</w:t>
                  </w:r>
                  <w:r w:rsidR="00C02CD2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14:paraId="69D0C1ED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2D0A8CEC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6030CA1A" w14:textId="05889422" w:rsidR="009435EB" w:rsidRPr="00C13EAB" w:rsidRDefault="0015581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App. GPS Features</w:t>
                  </w:r>
                </w:p>
              </w:tc>
              <w:tc>
                <w:tcPr>
                  <w:tcW w:w="1250" w:type="dxa"/>
                  <w:vAlign w:val="top"/>
                </w:tcPr>
                <w:p w14:paraId="4AC63417" w14:textId="0B979478" w:rsidR="009435EB" w:rsidRDefault="0015581D" w:rsidP="00CD4105">
                  <w:pPr>
                    <w:spacing w:before="40" w:after="40"/>
                  </w:pPr>
                  <w:r>
                    <w:t>3/2/19</w:t>
                  </w:r>
                </w:p>
              </w:tc>
              <w:tc>
                <w:tcPr>
                  <w:tcW w:w="1606" w:type="dxa"/>
                  <w:vAlign w:val="top"/>
                </w:tcPr>
                <w:p w14:paraId="30C93EBB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337866BF" w14:textId="11ED7780" w:rsidR="009435EB" w:rsidRPr="00C13EAB" w:rsidRDefault="0015581D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  <w:tr w:rsidR="009435EB" w:rsidRPr="00C13EAB" w14:paraId="6D319A96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8CD03EB" w14:textId="7F9CEAC5" w:rsidR="009435EB" w:rsidRPr="00C13EAB" w:rsidRDefault="0015581D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Initial Documentation</w:t>
                  </w:r>
                </w:p>
              </w:tc>
              <w:tc>
                <w:tcPr>
                  <w:tcW w:w="1250" w:type="dxa"/>
                  <w:vAlign w:val="top"/>
                </w:tcPr>
                <w:p w14:paraId="3C1BFB1B" w14:textId="6724B608" w:rsidR="009435EB" w:rsidRDefault="0015581D" w:rsidP="00CD4105">
                  <w:pPr>
                    <w:spacing w:before="40" w:after="40"/>
                  </w:pPr>
                  <w:r>
                    <w:t>2/28/19</w:t>
                  </w:r>
                </w:p>
              </w:tc>
              <w:tc>
                <w:tcPr>
                  <w:tcW w:w="1606" w:type="dxa"/>
                  <w:vAlign w:val="top"/>
                </w:tcPr>
                <w:p w14:paraId="187CFF25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0E54FB19" w14:textId="35771228" w:rsidR="009435EB" w:rsidRPr="00C13EAB" w:rsidRDefault="0015581D" w:rsidP="00CD4105">
                  <w:pPr>
                    <w:spacing w:before="40" w:after="40"/>
                  </w:pPr>
                  <w:r>
                    <w:t>[On Schedule]</w:t>
                  </w:r>
                </w:p>
              </w:tc>
            </w:tr>
          </w:tbl>
          <w:p w14:paraId="230468A7" w14:textId="77777777"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 w14:paraId="61BD7DC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6883D868" w14:textId="77777777"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 w14:paraId="179E4C51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14:paraId="2511EA05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14:paraId="3B4B8C4C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14:paraId="5C520837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14:paraId="52120031" w14:textId="77777777"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14:paraId="42F6DBB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14:paraId="2EE28436" w14:textId="77777777"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 w14:paraId="1308549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1357DBFE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2C9F50F4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76F16486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25AA5840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70808701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41A0CC76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50D0B4E4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71B8697D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4AB3D85F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50F0397E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DC8310B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540E3A41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40DD9F7D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113C4A04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1B696E54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14:paraId="2ADA7FE6" w14:textId="77777777" w:rsidR="009435EB" w:rsidRPr="00C13EAB" w:rsidRDefault="009435EB" w:rsidP="00CD4105">
                  <w:r w:rsidRPr="00C13EAB">
                    <w:lastRenderedPageBreak/>
                    <w:t>Milestone 2</w:t>
                  </w:r>
                </w:p>
              </w:tc>
            </w:tr>
            <w:tr w:rsidR="009435EB" w:rsidRPr="00C13EAB" w14:paraId="08C1B717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36BA42D7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22A30008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14:paraId="62450926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14:paraId="0D7CD345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1C18BDC4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0A99A99A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440C2DEB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224A7A52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1E436F7D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 w14:paraId="48889C3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14:paraId="7C34DA3F" w14:textId="77777777"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14:paraId="12A59F1F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14:paraId="76D62207" w14:textId="77777777"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14:paraId="0FE46879" w14:textId="77777777"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14:paraId="3BDE7F11" w14:textId="77777777" w:rsidR="00811B77" w:rsidRPr="00C13EAB" w:rsidRDefault="00811B77" w:rsidP="00B34BA9"/>
        </w:tc>
      </w:tr>
      <w:tr w:rsidR="00BD77EB" w:rsidRPr="00C13EAB" w14:paraId="042F5F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3D8F0386" w14:textId="77777777"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 w14:paraId="084D207C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3287096B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01810A44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4E73959D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433F89BE" w14:textId="77777777"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77941DEE" w14:textId="77777777"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18" w:name="Text15"/>
            <w:tr w:rsidR="005F7DD6" w:rsidRPr="00C13EAB" w14:paraId="4E60BA97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11E3F39D" w14:textId="77777777"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18"/>
                </w:p>
                <w:p w14:paraId="71059B35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7F2043E6" w14:textId="77777777"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19" w:name="Text16"/>
              <w:tc>
                <w:tcPr>
                  <w:tcW w:w="1080" w:type="dxa"/>
                  <w:vAlign w:val="top"/>
                </w:tcPr>
                <w:p w14:paraId="13D9D44E" w14:textId="77777777"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19"/>
                </w:p>
              </w:tc>
              <w:tc>
                <w:tcPr>
                  <w:tcW w:w="1080" w:type="dxa"/>
                  <w:vAlign w:val="top"/>
                </w:tcPr>
                <w:p w14:paraId="26B270A8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269898FA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20" w:name="Text17"/>
              <w:tc>
                <w:tcPr>
                  <w:tcW w:w="2806" w:type="dxa"/>
                  <w:vAlign w:val="top"/>
                </w:tcPr>
                <w:p w14:paraId="47316E49" w14:textId="77777777"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20"/>
                </w:p>
              </w:tc>
            </w:tr>
            <w:tr w:rsidR="005F7DD6" w:rsidRPr="00C13EAB" w14:paraId="11DD1739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6FE3050D" w14:textId="77777777"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7345A786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5238BDC9" w14:textId="77777777"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65D59678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4DFA5A40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18652F3B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14:paraId="7CD1A613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14:paraId="69D0A3F8" w14:textId="77777777"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 w14:paraId="79D15494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14:paraId="28611609" w14:textId="77777777"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 w14:paraId="221305DF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14:paraId="2F970EB8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14:paraId="511C6C34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14:paraId="4A6FEC0B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14:paraId="42BF4414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14:paraId="3EA38430" w14:textId="77777777"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 w14:paraId="1BFF364A" w14:textId="7777777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4ED50D15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5E63CCFF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35BC41D5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12365123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48D36D80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21" w:name="Text18"/>
              <w:tc>
                <w:tcPr>
                  <w:tcW w:w="900" w:type="dxa"/>
                  <w:vAlign w:val="top"/>
                </w:tcPr>
                <w:p w14:paraId="721CB3C5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  <w:bookmarkEnd w:id="21"/>
                </w:p>
              </w:tc>
              <w:tc>
                <w:tcPr>
                  <w:tcW w:w="2806" w:type="dxa"/>
                  <w:vAlign w:val="top"/>
                </w:tcPr>
                <w:p w14:paraId="52297876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 w14:paraId="5C1367D0" w14:textId="7777777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14:paraId="28D26C2E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14:paraId="2B8CFC80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14:paraId="5ABF8188" w14:textId="77777777"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14:paraId="7FD91FBC" w14:textId="77777777"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14:paraId="47A36DA0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14:paraId="63B1768E" w14:textId="77777777"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14:paraId="2A1E00DA" w14:textId="77777777"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14:paraId="6F826E60" w14:textId="77777777"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</w:tbl>
    <w:p w14:paraId="6EA6ADC5" w14:textId="77777777" w:rsidR="003A1956" w:rsidRDefault="00841526" w:rsidP="003A1956">
      <w:pPr>
        <w:spacing w:before="240" w:after="240"/>
        <w:jc w:val="center"/>
      </w:pPr>
      <w:r>
        <w:pict w14:anchorId="1A9A9BD6">
          <v:shape id="_x0000_i1028" type="#_x0000_t75" style="width:6in;height:7.2pt" o:hrpct="0" o:hralign="center" o:hr="t">
            <v:imagedata r:id="rId8" o:title="BD10290_"/>
          </v:shape>
        </w:pict>
      </w:r>
    </w:p>
    <w:p w14:paraId="0B655016" w14:textId="77777777"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2" w:name="_Toc527953323"/>
      <w:bookmarkStart w:id="23" w:name="_Toc67755745"/>
      <w:bookmarkStart w:id="24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5" w:name="_Toc527953324"/>
      <w:bookmarkEnd w:id="22"/>
      <w:r w:rsidR="00E37DB8" w:rsidRPr="00A951FF">
        <w:rPr>
          <w:sz w:val="26"/>
          <w:szCs w:val="26"/>
        </w:rPr>
        <w:t>PPROVALS</w:t>
      </w:r>
      <w:bookmarkEnd w:id="23"/>
      <w:bookmarkEnd w:id="24"/>
    </w:p>
    <w:p w14:paraId="48BE16A9" w14:textId="77777777"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Pr="00274E4F">
        <w:t>__________________________________</w:t>
      </w:r>
    </w:p>
    <w:p w14:paraId="3F7833DA" w14:textId="77777777"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14:paraId="0169FF9A" w14:textId="77777777" w:rsidR="008E1BD5" w:rsidRDefault="008E1BD5" w:rsidP="008E1BD5">
      <w:pPr>
        <w:rPr>
          <w:rFonts w:cs="Arial"/>
        </w:rPr>
      </w:pPr>
    </w:p>
    <w:p w14:paraId="5A7F5C68" w14:textId="77777777"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14:paraId="6308FB17" w14:textId="77777777"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14:paraId="6A958994" w14:textId="77777777"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14:paraId="05CBE602" w14:textId="77777777" w:rsidR="008E1BD5" w:rsidRDefault="008E1BD5" w:rsidP="008E1BD5">
      <w:pPr>
        <w:pStyle w:val="FieldText"/>
        <w:ind w:firstLine="1440"/>
      </w:pPr>
      <w:r w:rsidRPr="00160B81">
        <w:t>Client Sponsor</w:t>
      </w:r>
      <w:bookmarkStart w:id="26" w:name="_GoBack"/>
      <w:bookmarkEnd w:id="25"/>
      <w:bookmarkEnd w:id="26"/>
    </w:p>
    <w:sectPr w:rsidR="008E1BD5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1A11FC" w14:textId="77777777" w:rsidR="00210AAF" w:rsidRDefault="00210AAF">
      <w:r>
        <w:separator/>
      </w:r>
    </w:p>
  </w:endnote>
  <w:endnote w:type="continuationSeparator" w:id="0">
    <w:p w14:paraId="1DBDEF9B" w14:textId="77777777" w:rsidR="00210AAF" w:rsidRDefault="00210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C3C41" w14:textId="0AEF7FAF"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15581D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841526">
      <w:rPr>
        <w:noProof/>
        <w:sz w:val="18"/>
        <w:szCs w:val="18"/>
      </w:rPr>
      <w:t>2/26/2019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9AC6E" w14:textId="77777777"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14:paraId="2AF8B853" w14:textId="058F7F41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F20260">
      <w:rPr>
        <w:noProof/>
        <w:sz w:val="18"/>
        <w:szCs w:val="18"/>
      </w:rPr>
      <w:t>Project Status Report3</w:t>
    </w:r>
    <w:r w:rsidRPr="006E5963">
      <w:rPr>
        <w:sz w:val="18"/>
        <w:szCs w:val="18"/>
      </w:rPr>
      <w:fldChar w:fldCharType="end"/>
    </w:r>
  </w:p>
  <w:p w14:paraId="22C4231E" w14:textId="1F44169D"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F20260">
      <w:rPr>
        <w:noProof/>
        <w:sz w:val="18"/>
        <w:szCs w:val="18"/>
      </w:rPr>
      <w:t>2/25/2019 8:56:00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CB2B86" w14:textId="77777777" w:rsidR="00210AAF" w:rsidRDefault="00210AAF">
      <w:r>
        <w:separator/>
      </w:r>
    </w:p>
  </w:footnote>
  <w:footnote w:type="continuationSeparator" w:id="0">
    <w:p w14:paraId="164E6DF5" w14:textId="77777777" w:rsidR="00210AAF" w:rsidRDefault="00210A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EDC3F" w14:textId="77777777"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14:paraId="6D842F01" w14:textId="77777777"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74A1"/>
    <w:rsid w:val="0015581D"/>
    <w:rsid w:val="001569E8"/>
    <w:rsid w:val="00160B81"/>
    <w:rsid w:val="00165C78"/>
    <w:rsid w:val="0017020B"/>
    <w:rsid w:val="0019640E"/>
    <w:rsid w:val="001A0845"/>
    <w:rsid w:val="001A6287"/>
    <w:rsid w:val="001B7D15"/>
    <w:rsid w:val="001C129C"/>
    <w:rsid w:val="001C4D72"/>
    <w:rsid w:val="001D1D6C"/>
    <w:rsid w:val="001D54B0"/>
    <w:rsid w:val="001D5979"/>
    <w:rsid w:val="001F7C2E"/>
    <w:rsid w:val="0020544A"/>
    <w:rsid w:val="00210AAF"/>
    <w:rsid w:val="00210D35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262AC"/>
    <w:rsid w:val="004322F7"/>
    <w:rsid w:val="00435438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D75BE"/>
    <w:rsid w:val="004F6761"/>
    <w:rsid w:val="00500E9A"/>
    <w:rsid w:val="00524BE7"/>
    <w:rsid w:val="005272F4"/>
    <w:rsid w:val="00534D52"/>
    <w:rsid w:val="0056558C"/>
    <w:rsid w:val="00573191"/>
    <w:rsid w:val="00575EE7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A6629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1526"/>
    <w:rsid w:val="00842713"/>
    <w:rsid w:val="00844E0A"/>
    <w:rsid w:val="00845A84"/>
    <w:rsid w:val="008465A8"/>
    <w:rsid w:val="008508B3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569BF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2CD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6BAB"/>
    <w:rsid w:val="00C805B3"/>
    <w:rsid w:val="00CB3366"/>
    <w:rsid w:val="00CD4105"/>
    <w:rsid w:val="00CF6029"/>
    <w:rsid w:val="00CF738E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56D6F"/>
    <w:rsid w:val="00E70D0D"/>
    <w:rsid w:val="00E742F9"/>
    <w:rsid w:val="00E76E99"/>
    <w:rsid w:val="00E80D5E"/>
    <w:rsid w:val="00E83AB9"/>
    <w:rsid w:val="00E83B02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0260"/>
    <w:rsid w:val="00F22B07"/>
    <w:rsid w:val="00F267E7"/>
    <w:rsid w:val="00F27B3B"/>
    <w:rsid w:val="00F34CA0"/>
    <w:rsid w:val="00F36D60"/>
    <w:rsid w:val="00F471B3"/>
    <w:rsid w:val="00F51096"/>
    <w:rsid w:val="00F51538"/>
    <w:rsid w:val="00F52FD6"/>
    <w:rsid w:val="00F57B50"/>
    <w:rsid w:val="00F6180C"/>
    <w:rsid w:val="00F61DD2"/>
    <w:rsid w:val="00F6357F"/>
    <w:rsid w:val="00F677E1"/>
    <w:rsid w:val="00F737D0"/>
    <w:rsid w:val="00F76BFC"/>
    <w:rsid w:val="00F80B2D"/>
    <w:rsid w:val="00F84701"/>
    <w:rsid w:val="00F93E93"/>
    <w:rsid w:val="00F94719"/>
    <w:rsid w:val="00FA0D4C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4DDF99"/>
  <w15:docId w15:val="{39B64447-C9D8-49F3-87AB-53E3C606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 Nato</dc:creator>
  <cp:lastModifiedBy>Rams</cp:lastModifiedBy>
  <cp:revision>2</cp:revision>
  <cp:lastPrinted>2019-02-25T12:56:00Z</cp:lastPrinted>
  <dcterms:created xsi:type="dcterms:W3CDTF">2019-02-26T08:17:00Z</dcterms:created>
  <dcterms:modified xsi:type="dcterms:W3CDTF">2019-02-26T08:17:00Z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