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B30A9C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B30A9C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Vince Mickell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Sean Amiel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14:paraId="1C50C52C" w14:textId="77777777" w:rsidR="00F76BFC" w:rsidRPr="00F76BFC" w:rsidRDefault="00F76BFC" w:rsidP="00F76BFC"/>
    <w:bookmarkEnd w:id="16"/>
    <w:p w14:paraId="61A8DEC8" w14:textId="77777777" w:rsidR="003A1956" w:rsidRDefault="00C26D73" w:rsidP="003A1956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p w14:paraId="26778888" w14:textId="77777777"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52BD9622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>Vince Nato</w:t>
            </w:r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39DB17FE" w:rsidR="00840033" w:rsidRPr="009435EB" w:rsidRDefault="00C26D73" w:rsidP="009435EB">
            <w:pPr>
              <w:spacing w:before="40" w:after="40"/>
            </w:pPr>
            <w:r>
              <w:t>3</w:t>
            </w:r>
            <w:bookmarkStart w:id="18" w:name="_GoBack"/>
            <w:bookmarkEnd w:id="18"/>
            <w:r w:rsidR="00F76BFC">
              <w:t>/</w:t>
            </w:r>
            <w:r w:rsidR="00435438">
              <w:t>20</w:t>
            </w:r>
            <w:r w:rsidR="00F76BFC"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Blood Findr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1AF1F7B2" w:rsidR="009435EB" w:rsidRPr="00C13EAB" w:rsidRDefault="00E56D6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</w:t>
                  </w:r>
                  <w:r w:rsidR="00435438">
                    <w:t xml:space="preserve"> &amp; WBS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259A3B18" w:rsidR="009435EB" w:rsidRDefault="00C02CD2" w:rsidP="00811B77">
                  <w:pPr>
                    <w:spacing w:before="40" w:after="40"/>
                  </w:pPr>
                  <w:r>
                    <w:t>70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3FDD8D89" w:rsidR="009435EB" w:rsidRPr="00C13EAB" w:rsidRDefault="00C02CD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Cost and Estimation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05889422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App. GPS Features</w:t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0B979478" w:rsidR="009435EB" w:rsidRDefault="0015581D" w:rsidP="00CD4105">
                  <w:pPr>
                    <w:spacing w:before="40" w:after="40"/>
                  </w:pPr>
                  <w:r>
                    <w:t>3/2/19</w:t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11ED7780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F9CEAC5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Initial Documentation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6724B608" w:rsidR="009435EB" w:rsidRDefault="0015581D" w:rsidP="00CD4105">
                  <w:pPr>
                    <w:spacing w:before="40" w:after="40"/>
                  </w:pPr>
                  <w:r>
                    <w:t>2/28/19</w:t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35771228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21D71C19" w:rsidR="009435EB" w:rsidRPr="00C13EAB" w:rsidRDefault="00C26D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Blood record</w:t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62B1F8EC" w:rsidR="009435EB" w:rsidRDefault="00C26D73" w:rsidP="00CD4105">
                  <w:pPr>
                    <w:spacing w:before="40" w:after="40"/>
                  </w:pPr>
                  <w:r>
                    <w:t>03/19/19</w:t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522BFBBF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EF3B5D8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176CB41D" w:rsidR="009435EB" w:rsidRPr="00C13EAB" w:rsidRDefault="00C26D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Register Database</w:t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19E0770F" w:rsidR="009435EB" w:rsidRDefault="00C26D73" w:rsidP="00CD4105">
                  <w:pPr>
                    <w:spacing w:before="40" w:after="40"/>
                  </w:pPr>
                  <w:r>
                    <w:t>03/21/19</w:t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4D298918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144E1AF6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2ADA7FE6" w14:textId="77777777"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C26D73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  <w:bookmarkEnd w:id="26"/>
    </w:p>
    <w:sectPr w:rsidR="008E1BD5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05721" w14:textId="77777777" w:rsidR="00B30A9C" w:rsidRDefault="00B30A9C">
      <w:r>
        <w:separator/>
      </w:r>
    </w:p>
  </w:endnote>
  <w:endnote w:type="continuationSeparator" w:id="0">
    <w:p w14:paraId="51542CA2" w14:textId="77777777" w:rsidR="00B30A9C" w:rsidRDefault="00B3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C3C41" w14:textId="763BAE65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26D73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26D73">
      <w:rPr>
        <w:noProof/>
        <w:sz w:val="18"/>
        <w:szCs w:val="18"/>
      </w:rPr>
      <w:t>3/26/2019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058F7F41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Project Status Report3</w:t>
    </w:r>
    <w:r w:rsidRPr="006E5963">
      <w:rPr>
        <w:sz w:val="18"/>
        <w:szCs w:val="18"/>
      </w:rPr>
      <w:fldChar w:fldCharType="end"/>
    </w:r>
  </w:p>
  <w:p w14:paraId="22C4231E" w14:textId="1F44169D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 8:56:00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BEDB7" w14:textId="77777777" w:rsidR="00B30A9C" w:rsidRDefault="00B30A9C">
      <w:r>
        <w:separator/>
      </w:r>
    </w:p>
  </w:footnote>
  <w:footnote w:type="continuationSeparator" w:id="0">
    <w:p w14:paraId="62FCFDC2" w14:textId="77777777" w:rsidR="00B30A9C" w:rsidRDefault="00B30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581D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AAF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1526"/>
    <w:rsid w:val="00842713"/>
    <w:rsid w:val="00844E0A"/>
    <w:rsid w:val="00845A84"/>
    <w:rsid w:val="008465A8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569BF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0A9C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6D73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0260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Rams</cp:lastModifiedBy>
  <cp:revision>2</cp:revision>
  <cp:lastPrinted>2019-02-25T12:56:00Z</cp:lastPrinted>
  <dcterms:created xsi:type="dcterms:W3CDTF">2019-03-26T07:17:00Z</dcterms:created>
  <dcterms:modified xsi:type="dcterms:W3CDTF">2019-03-26T07:17:00Z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