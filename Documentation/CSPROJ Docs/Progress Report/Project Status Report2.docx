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F215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DF215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8631AB">
              <w:rPr>
                <w:rFonts w:cs="Arial"/>
                <w:sz w:val="20"/>
              </w:rPr>
              <w:t>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Vince Mickell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Sean Amiel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76BFC" w:rsidRPr="003557E7" w:rsidRDefault="008508B3" w:rsidP="008631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8631AB">
              <w:rPr>
                <w:rFonts w:cs="Arial"/>
                <w:sz w:val="20"/>
              </w:rPr>
              <w:t>Analyst</w:t>
            </w:r>
            <w:bookmarkStart w:id="0" w:name="_GoBack"/>
            <w:bookmarkEnd w:id="0"/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F76BFC" w:rsidRDefault="00F76BFC" w:rsidP="00F76BFC">
      <w:pPr>
        <w:spacing w:before="240" w:after="120"/>
      </w:pPr>
    </w:p>
    <w:p w:rsidR="008E60A4" w:rsidRDefault="008E60A4"/>
    <w:p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1899706"/>
    </w:p>
    <w:p w:rsidR="00F76BFC" w:rsidRPr="00F76BFC" w:rsidRDefault="00F76BFC" w:rsidP="00F76BFC"/>
    <w:bookmarkEnd w:id="17"/>
    <w:p w:rsidR="003A1956" w:rsidRDefault="001B7D1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7B0604" w:rsidRDefault="007407E0" w:rsidP="003A1956">
      <w:pPr>
        <w:pStyle w:val="Heading2"/>
        <w:spacing w:before="480" w:after="240"/>
      </w:pPr>
      <w:bookmarkStart w:id="18" w:name="_Toc77392560"/>
      <w:r>
        <w:t>Project Status Report Template</w:t>
      </w:r>
      <w:bookmarkEnd w:id="18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76BFC" w:rsidP="009435EB">
            <w:pPr>
              <w:spacing w:before="40" w:after="40"/>
            </w:pPr>
            <w:r>
              <w:t>Vince Nato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76BFC" w:rsidP="009435EB">
            <w:pPr>
              <w:spacing w:before="40" w:after="40"/>
            </w:pPr>
            <w:r>
              <w:t>2/14/19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Blood Findr is basically an application where in finder for blood availability or blood match made</w:t>
            </w:r>
          </w:p>
          <w:p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9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9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0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0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1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1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2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2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:rsidR="003A1956" w:rsidRDefault="001B7D1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bookmarkEnd w:id="26"/>
    <w:p w:rsidR="003A1956" w:rsidRDefault="003A1956" w:rsidP="00F76BFC">
      <w:pPr>
        <w:spacing w:before="240" w:after="240"/>
      </w:pP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156" w:rsidRDefault="00DF2156">
      <w:r>
        <w:separator/>
      </w:r>
    </w:p>
  </w:endnote>
  <w:endnote w:type="continuationSeparator" w:id="0">
    <w:p w:rsidR="00DF2156" w:rsidRDefault="00DF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631AB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B7D15">
      <w:rPr>
        <w:noProof/>
        <w:sz w:val="18"/>
        <w:szCs w:val="18"/>
      </w:rPr>
      <w:t>2/12/2019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156" w:rsidRDefault="00DF2156">
      <w:r>
        <w:separator/>
      </w:r>
    </w:p>
  </w:footnote>
  <w:footnote w:type="continuationSeparator" w:id="0">
    <w:p w:rsidR="00DF2156" w:rsidRDefault="00DF2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8B3"/>
    <w:rsid w:val="008631AB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2156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AE7BC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64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Rams</cp:lastModifiedBy>
  <cp:revision>10</cp:revision>
  <cp:lastPrinted>2004-07-12T06:29:00Z</cp:lastPrinted>
  <dcterms:created xsi:type="dcterms:W3CDTF">2019-02-12T07:48:00Z</dcterms:created>
  <dcterms:modified xsi:type="dcterms:W3CDTF">2019-02-12T08:52:00Z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