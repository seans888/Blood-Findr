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107A54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B620C9">
        <w:rPr>
          <w:rFonts w:cs="Arial"/>
          <w:b/>
          <w:sz w:val="22"/>
          <w:szCs w:val="22"/>
        </w:rPr>
        <w:t xml:space="preserve"> Blood Findr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B620C9">
        <w:rPr>
          <w:rFonts w:cs="Arial"/>
          <w:b/>
          <w:sz w:val="22"/>
          <w:szCs w:val="22"/>
        </w:rPr>
        <w:t xml:space="preserve"> SOCIT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107A54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</w:t>
            </w:r>
            <w:r w:rsidR="003660ED">
              <w:rPr>
                <w:rFonts w:cs="Arial"/>
                <w:sz w:val="20"/>
              </w:rPr>
              <w:t xml:space="preserve"> Amiel</w:t>
            </w:r>
            <w:r>
              <w:rPr>
                <w:rFonts w:cs="Arial"/>
                <w:sz w:val="20"/>
              </w:rPr>
              <w:t xml:space="preserve"> Magalong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Enrico</w:t>
            </w:r>
            <w:r w:rsidR="003660ED">
              <w:rPr>
                <w:rFonts w:cs="Arial"/>
                <w:sz w:val="20"/>
              </w:rPr>
              <w:t xml:space="preserve"> Jose</w:t>
            </w:r>
            <w:r>
              <w:rPr>
                <w:rFonts w:cs="Arial"/>
                <w:sz w:val="20"/>
              </w:rPr>
              <w:t xml:space="preserve"> Gloria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Vince</w:t>
            </w:r>
            <w:r w:rsidR="003660ED">
              <w:rPr>
                <w:rFonts w:cs="Arial"/>
                <w:sz w:val="20"/>
              </w:rPr>
              <w:t xml:space="preserve"> Mickell</w:t>
            </w:r>
            <w:r>
              <w:rPr>
                <w:rFonts w:cs="Arial"/>
                <w:sz w:val="20"/>
              </w:rPr>
              <w:t xml:space="preserve"> Nato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Designer</w:t>
            </w:r>
          </w:p>
        </w:tc>
      </w:tr>
      <w:tr w:rsidR="00B620C9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B620C9" w:rsidRPr="003557E7" w:rsidRDefault="003660ED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E5E9EC"/>
              </w:rPr>
              <w:t>Lord Lambertson Caguiat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B620C9" w:rsidRPr="003557E7" w:rsidRDefault="003660ED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</w:t>
            </w:r>
            <w:r w:rsidR="00B620C9">
              <w:rPr>
                <w:rFonts w:cs="Arial"/>
                <w:sz w:val="20"/>
              </w:rPr>
              <w:t>Programmer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1E278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9/25/18</w:t>
            </w:r>
          </w:p>
        </w:tc>
        <w:tc>
          <w:tcPr>
            <w:tcW w:w="1980" w:type="dxa"/>
          </w:tcPr>
          <w:p w:rsidR="004C4A05" w:rsidRPr="003557E7" w:rsidRDefault="001E278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Blood Findr Group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BA5653" w:rsidRDefault="00BA5653" w:rsidP="00BA5653">
      <w:pPr>
        <w:spacing w:before="240" w:after="120"/>
      </w:pPr>
      <w:r>
        <w:t xml:space="preserve"> </w:t>
      </w:r>
    </w:p>
    <w:p w:rsidR="008E60A4" w:rsidRDefault="008E60A4"/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B620C9" w:rsidRDefault="0003370B" w:rsidP="00B620C9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-The main purpose of this Project Status Report is to document our Daily Activity or Changes in Diagrams so our adviser will easily point out some errors and correction. </w:t>
      </w:r>
    </w:p>
    <w:p w:rsidR="003A1956" w:rsidRDefault="00107A54" w:rsidP="0003370B">
      <w:pPr>
        <w:spacing w:before="240" w:after="240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7B0604" w:rsidRDefault="005C6B99" w:rsidP="003A1956">
      <w:pPr>
        <w:pStyle w:val="Heading2"/>
        <w:spacing w:before="480" w:after="240"/>
      </w:pPr>
      <w:bookmarkStart w:id="19" w:name="_Toc77392559"/>
      <w:r>
        <w:t>Project Status Report Details</w:t>
      </w:r>
      <w:bookmarkEnd w:id="19"/>
    </w:p>
    <w:p w:rsidR="0003370B" w:rsidRDefault="0003370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October 17, 2018 Report is about diagram updates,We all ready finished the activity diagram and ERD</w:t>
      </w:r>
    </w:p>
    <w:p w:rsidR="00D916B6" w:rsidRPr="003A1956" w:rsidRDefault="006C2D2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 w:rsidRPr="006C2D2B">
        <w:rPr>
          <w:rFonts w:ascii="Arial" w:hAnsi="Arial" w:cs="Arial"/>
          <w:b/>
          <w:color w:val="000000"/>
          <w:sz w:val="20"/>
          <w:szCs w:val="20"/>
        </w:rPr>
        <w:t>Issues Report</w:t>
      </w:r>
      <w:r>
        <w:rPr>
          <w:rFonts w:ascii="Arial" w:hAnsi="Arial" w:cs="Arial"/>
          <w:color w:val="000000"/>
          <w:sz w:val="20"/>
          <w:szCs w:val="20"/>
        </w:rPr>
        <w:t xml:space="preserve"> – </w:t>
      </w:r>
      <w:r w:rsidR="0003370B">
        <w:rPr>
          <w:rFonts w:ascii="Arial" w:hAnsi="Arial" w:cs="Arial"/>
          <w:color w:val="000000"/>
          <w:sz w:val="20"/>
          <w:szCs w:val="20"/>
        </w:rPr>
        <w:t>There are still some diagrams that we haven’t finalize</w:t>
      </w:r>
    </w:p>
    <w:p w:rsidR="00D916B6" w:rsidRPr="003A1956" w:rsidRDefault="006C2D2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 information that will be stored in the application’s database shall be strictly private. It is recommended that the application shall only be administrated by Red Cross itself.</w:t>
      </w:r>
    </w:p>
    <w:p w:rsidR="007B0604" w:rsidRDefault="007407E0" w:rsidP="003A1956">
      <w:pPr>
        <w:pStyle w:val="Heading2"/>
        <w:spacing w:before="480" w:after="240"/>
      </w:pPr>
      <w:bookmarkStart w:id="20" w:name="_Toc77392560"/>
      <w:r>
        <w:t>Project Status Report Template</w:t>
      </w:r>
      <w:bookmarkEnd w:id="20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107A54" w:rsidP="009435EB">
            <w:pPr>
              <w:spacing w:before="40" w:after="40"/>
            </w:pPr>
            <w:r>
              <w:t>Sean Magalong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C2D2B" w:rsidP="009435EB">
            <w:pPr>
              <w:spacing w:before="40" w:after="40"/>
            </w:pPr>
            <w:r>
              <w:t>September 26, 2018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C2D2B" w:rsidP="006C2D2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10/25/18 </w:t>
            </w:r>
            <w:r>
              <w:rPr>
                <w:b w:val="0"/>
              </w:rPr>
              <w:t>to 10/29/18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C72D36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As of now we are working on our diagrams for our project which is Blood Findr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1E278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Blood Findr is basically an application where in finder for blood availability or blood match made easy.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C2D2B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 Table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C2D2B" w:rsidP="00811B77">
                  <w:pPr>
                    <w:spacing w:before="40" w:after="40"/>
                  </w:pPr>
                  <w:r>
                    <w:t>9/26/18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2B6025" w:rsidP="00811B77">
                  <w:pPr>
                    <w:spacing w:before="40" w:after="40"/>
                  </w:pPr>
                  <w:r>
                    <w:t>100</w:t>
                  </w:r>
                  <w:r w:rsidR="006C2D2B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57786" w:rsidRDefault="002B6025" w:rsidP="00811B77">
                  <w:pPr>
                    <w:spacing w:before="40" w:after="40"/>
                  </w:pPr>
                  <w:r>
                    <w:t>Finished</w:t>
                  </w:r>
                </w:p>
                <w:p w:rsidR="009435EB" w:rsidRPr="00C13EAB" w:rsidRDefault="00C57786" w:rsidP="00811B77">
                  <w:pPr>
                    <w:spacing w:before="40" w:after="40"/>
                  </w:pPr>
                  <w:r>
                    <w:t>[Behind Schedule]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Default="00C57786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</w:t>
                  </w:r>
                  <w:r w:rsidR="006C2D2B">
                    <w:t>ase</w:t>
                  </w:r>
                  <w:r>
                    <w:t xml:space="preserve"> Diagram</w:t>
                  </w:r>
                </w:p>
                <w:p w:rsidR="00C57786" w:rsidRPr="00C13EAB" w:rsidRDefault="00C57786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C2D2B" w:rsidP="00CD4105">
                  <w:pPr>
                    <w:spacing w:before="40" w:after="40"/>
                  </w:pPr>
                  <w:r>
                    <w:t>9/26/18</w:t>
                  </w:r>
                </w:p>
                <w:p w:rsidR="00C57786" w:rsidRDefault="00C57786" w:rsidP="00CD4105">
                  <w:pPr>
                    <w:spacing w:before="40" w:after="40"/>
                  </w:pPr>
                  <w:r>
                    <w:t>9/26/18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DC061A" w:rsidP="00CD4105">
                  <w:pPr>
                    <w:spacing w:before="40" w:after="40"/>
                  </w:pPr>
                  <w:r>
                    <w:t>100</w:t>
                  </w:r>
                  <w:r w:rsidR="006C2D2B">
                    <w:t>%</w:t>
                  </w:r>
                </w:p>
                <w:p w:rsidR="00C57786" w:rsidRDefault="00DC061A" w:rsidP="00CD4105">
                  <w:pPr>
                    <w:spacing w:before="40" w:after="40"/>
                  </w:pPr>
                  <w:r>
                    <w:t>100</w:t>
                  </w:r>
                  <w:r w:rsidR="00C57786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57786" w:rsidRDefault="00DC061A" w:rsidP="00CD4105">
                  <w:pPr>
                    <w:spacing w:before="40" w:after="40"/>
                  </w:pPr>
                  <w:r>
                    <w:t>Finished [On Schedule]</w:t>
                  </w:r>
                </w:p>
                <w:p w:rsidR="00DC061A" w:rsidRPr="00C13EAB" w:rsidRDefault="00DC061A" w:rsidP="00CD4105">
                  <w:pPr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B6025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2B6025" w:rsidP="00811B77">
                  <w:pPr>
                    <w:spacing w:before="40" w:after="40"/>
                  </w:pPr>
                  <w:r>
                    <w:t>10/1/18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07A54" w:rsidP="00811B77">
                  <w:pPr>
                    <w:spacing w:before="40" w:after="40"/>
                  </w:pPr>
                  <w:r>
                    <w:t>100</w:t>
                  </w:r>
                  <w:r w:rsidR="002B6025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107A54" w:rsidP="00811B77">
                  <w:pPr>
                    <w:spacing w:before="40" w:after="40"/>
                  </w:pPr>
                  <w:r>
                    <w:t>Finished</w:t>
                  </w:r>
                  <w:r>
                    <w:t xml:space="preserve"> </w:t>
                  </w:r>
                  <w:r>
                    <w:t>[Behind Schedule]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B6025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2B6025" w:rsidP="00CD4105">
                  <w:pPr>
                    <w:spacing w:before="40" w:after="40"/>
                  </w:pPr>
                  <w:r>
                    <w:t>10/3/18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DC061A" w:rsidP="00CD4105">
                  <w:pPr>
                    <w:spacing w:before="40" w:after="40"/>
                  </w:pPr>
                  <w:r>
                    <w:t>100</w:t>
                  </w:r>
                  <w:r w:rsidR="002B6025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DC061A" w:rsidP="00CD4105">
                  <w:pPr>
                    <w:spacing w:before="40" w:after="40"/>
                  </w:pPr>
                  <w:r>
                    <w:t>Finished [Behind Schedule]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7786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Class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C061A" w:rsidP="00CD4105">
                  <w:pPr>
                    <w:spacing w:before="40" w:after="40"/>
                  </w:pPr>
                  <w:r>
                    <w:t>10/4/18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07A54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7786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C061A" w:rsidP="00CD4105">
                  <w:pPr>
                    <w:spacing w:before="40" w:after="40"/>
                  </w:pPr>
                  <w:r>
                    <w:t>10/15/18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DC061A" w:rsidP="00CD4105">
                  <w:pPr>
                    <w:spacing w:before="40" w:after="40"/>
                  </w:pPr>
                  <w:r>
                    <w:t>100</w:t>
                  </w:r>
                  <w:r w:rsidR="00C57786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C061A" w:rsidP="00CD4105">
                  <w:pPr>
                    <w:spacing w:before="40" w:after="40"/>
                  </w:pPr>
                  <w:r>
                    <w:t>Finished [Behind Schedule]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C061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Context Flow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C061A" w:rsidP="00CD4105">
                  <w:pPr>
                    <w:spacing w:before="40" w:after="40"/>
                  </w:pPr>
                  <w:r>
                    <w:t>10/10/18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DC061A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C061A" w:rsidP="00CD4105">
                  <w:pPr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C061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 Flow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C061A" w:rsidP="00CD4105">
                  <w:pPr>
                    <w:spacing w:before="40" w:after="40"/>
                  </w:pPr>
                  <w:r>
                    <w:t>10/10/18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DC061A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C061A" w:rsidP="00CD4105">
                  <w:pPr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C061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EDR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C061A" w:rsidP="00CD4105">
                  <w:pPr>
                    <w:spacing w:before="40" w:after="40"/>
                  </w:pPr>
                  <w:r>
                    <w:t>10/11/18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DC061A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C061A" w:rsidP="00CD4105">
                  <w:pPr>
                    <w:spacing w:before="40" w:after="40"/>
                  </w:pPr>
                  <w:r>
                    <w:t>Finished [Behind Sched.]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07A5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 Machine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07A54" w:rsidP="00CD4105">
                  <w:pPr>
                    <w:spacing w:before="40" w:after="40"/>
                  </w:pPr>
                  <w:r>
                    <w:t>10/2018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107A54" w:rsidP="00CD4105">
                  <w:pPr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07A5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 Dictionary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07A54" w:rsidP="00CD4105">
                  <w:pPr>
                    <w:spacing w:before="40" w:after="40"/>
                  </w:pPr>
                  <w:r>
                    <w:t>10/17/18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07A54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07A5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Narrative Paper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07A54" w:rsidP="00CD4105">
                  <w:pPr>
                    <w:spacing w:before="40" w:after="40"/>
                  </w:pPr>
                  <w:r>
                    <w:t>10/21/18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07A54" w:rsidP="00CD4105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</w:tbl>
    <w:p w:rsidR="003A1956" w:rsidRDefault="00107A54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527953323"/>
      <w:bookmarkStart w:id="22" w:name="_Toc67755745"/>
      <w:bookmarkStart w:id="23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4" w:name="_Toc527953324"/>
      <w:bookmarkEnd w:id="21"/>
      <w:r w:rsidR="00E37DB8" w:rsidRPr="00A951FF">
        <w:rPr>
          <w:sz w:val="26"/>
          <w:szCs w:val="26"/>
        </w:rPr>
        <w:t>PPROVALS</w:t>
      </w:r>
      <w:bookmarkEnd w:id="22"/>
      <w:bookmarkEnd w:id="23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DC061A" w:rsidRDefault="008E1BD5" w:rsidP="00DC061A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  <w:bookmarkStart w:id="25" w:name="_GoBack"/>
      <w:bookmarkEnd w:id="25"/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3A1956" w:rsidRDefault="008E1BD5" w:rsidP="00DC061A">
      <w:pPr>
        <w:pStyle w:val="FieldText"/>
        <w:ind w:firstLine="1440"/>
      </w:pPr>
      <w:r w:rsidRPr="00160B81">
        <w:t>Client Sponsor</w:t>
      </w:r>
      <w:bookmarkEnd w:id="24"/>
    </w:p>
    <w:p w:rsidR="0003370B" w:rsidRDefault="0003370B" w:rsidP="00DC061A">
      <w:pPr>
        <w:pStyle w:val="FieldText"/>
        <w:ind w:firstLine="1440"/>
      </w:pPr>
    </w:p>
    <w:p w:rsidR="0003370B" w:rsidRDefault="0003370B" w:rsidP="00DC061A">
      <w:pPr>
        <w:pStyle w:val="FieldText"/>
        <w:ind w:firstLine="1440"/>
      </w:pPr>
    </w:p>
    <w:p w:rsidR="0003370B" w:rsidRDefault="0003370B" w:rsidP="00DC061A">
      <w:pPr>
        <w:pStyle w:val="FieldText"/>
        <w:ind w:firstLine="1440"/>
      </w:pPr>
    </w:p>
    <w:p w:rsidR="0003370B" w:rsidRDefault="0003370B" w:rsidP="00DC061A">
      <w:pPr>
        <w:pStyle w:val="FieldText"/>
        <w:ind w:firstLine="1440"/>
      </w:pPr>
    </w:p>
    <w:p w:rsidR="0003370B" w:rsidRDefault="0003370B" w:rsidP="00DC061A">
      <w:pPr>
        <w:pStyle w:val="FieldText"/>
        <w:ind w:firstLine="1440"/>
      </w:pPr>
    </w:p>
    <w:p w:rsidR="0003370B" w:rsidRDefault="0003370B" w:rsidP="00DC061A">
      <w:pPr>
        <w:pStyle w:val="FieldText"/>
        <w:ind w:firstLine="1440"/>
      </w:pPr>
    </w:p>
    <w:p w:rsidR="0003370B" w:rsidRDefault="0003370B">
      <w:r>
        <w:br w:type="page"/>
      </w:r>
    </w:p>
    <w:p w:rsidR="0003370B" w:rsidRDefault="0003370B" w:rsidP="00DC061A">
      <w:pPr>
        <w:pStyle w:val="FieldText"/>
        <w:ind w:firstLine="1440"/>
      </w:pPr>
    </w:p>
    <w:p w:rsidR="0003370B" w:rsidRDefault="0003370B">
      <w:r>
        <w:br w:type="page"/>
      </w:r>
      <w:r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-146050</wp:posOffset>
            </wp:positionV>
            <wp:extent cx="5486400" cy="37293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178285_2214618338783936_8905461671456145408_n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370B" w:rsidRDefault="0003370B" w:rsidP="00DC061A">
      <w:pPr>
        <w:pStyle w:val="FieldText"/>
        <w:ind w:firstLine="1440"/>
      </w:pPr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1760855</wp:posOffset>
            </wp:positionV>
            <wp:extent cx="7280275" cy="3913505"/>
            <wp:effectExtent l="6985" t="0" r="381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(Final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8027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370B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3E9" w:rsidRDefault="008473E9">
      <w:r>
        <w:separator/>
      </w:r>
    </w:p>
  </w:endnote>
  <w:endnote w:type="continuationSeparator" w:id="0">
    <w:p w:rsidR="008473E9" w:rsidRDefault="00847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107A54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107A54">
      <w:rPr>
        <w:noProof/>
        <w:sz w:val="18"/>
        <w:szCs w:val="18"/>
      </w:rPr>
      <w:t>10/24/2018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3E9" w:rsidRDefault="008473E9">
      <w:r>
        <w:separator/>
      </w:r>
    </w:p>
  </w:footnote>
  <w:footnote w:type="continuationSeparator" w:id="0">
    <w:p w:rsidR="008473E9" w:rsidRDefault="00847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70B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0F6FFA"/>
    <w:rsid w:val="00100287"/>
    <w:rsid w:val="00107A54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80D17"/>
    <w:rsid w:val="0019640E"/>
    <w:rsid w:val="001A0845"/>
    <w:rsid w:val="001A6287"/>
    <w:rsid w:val="001C129C"/>
    <w:rsid w:val="001C4D72"/>
    <w:rsid w:val="001D1D6C"/>
    <w:rsid w:val="001D5979"/>
    <w:rsid w:val="001E2780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025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660ED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18E1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0E94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67CD8"/>
    <w:rsid w:val="006767A9"/>
    <w:rsid w:val="006828F3"/>
    <w:rsid w:val="00687A4B"/>
    <w:rsid w:val="0069049A"/>
    <w:rsid w:val="00695452"/>
    <w:rsid w:val="006A7413"/>
    <w:rsid w:val="006B050D"/>
    <w:rsid w:val="006B1074"/>
    <w:rsid w:val="006B6AFF"/>
    <w:rsid w:val="006C2875"/>
    <w:rsid w:val="006C2D2B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3428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473E9"/>
    <w:rsid w:val="00850A81"/>
    <w:rsid w:val="00865D2C"/>
    <w:rsid w:val="008769EF"/>
    <w:rsid w:val="00883299"/>
    <w:rsid w:val="0088693C"/>
    <w:rsid w:val="008A23C9"/>
    <w:rsid w:val="008A6712"/>
    <w:rsid w:val="008A73E6"/>
    <w:rsid w:val="008B71F9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620C9"/>
    <w:rsid w:val="00B75410"/>
    <w:rsid w:val="00B8436F"/>
    <w:rsid w:val="00B939FB"/>
    <w:rsid w:val="00BA5653"/>
    <w:rsid w:val="00BA7AF5"/>
    <w:rsid w:val="00BC6BE2"/>
    <w:rsid w:val="00BD77EB"/>
    <w:rsid w:val="00BE141E"/>
    <w:rsid w:val="00BE2EB3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57786"/>
    <w:rsid w:val="00C72D36"/>
    <w:rsid w:val="00C76BAB"/>
    <w:rsid w:val="00C805B3"/>
    <w:rsid w:val="00CB3366"/>
    <w:rsid w:val="00CD4105"/>
    <w:rsid w:val="00CF6029"/>
    <w:rsid w:val="00D0286D"/>
    <w:rsid w:val="00D0658C"/>
    <w:rsid w:val="00D234D0"/>
    <w:rsid w:val="00D32403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C061A"/>
    <w:rsid w:val="00DD54E2"/>
    <w:rsid w:val="00DE569C"/>
    <w:rsid w:val="00DE57E7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D4C13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F1C43"/>
  <w15:docId w15:val="{30C6BD6E-3C96-41B1-AC11-5B1A30E1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NormalWeb">
    <w:name w:val="Normal (Web)"/>
    <w:basedOn w:val="Normal"/>
    <w:uiPriority w:val="99"/>
    <w:semiHidden/>
    <w:unhideWhenUsed/>
    <w:rsid w:val="00B620C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 Nato</dc:creator>
  <cp:lastModifiedBy>student</cp:lastModifiedBy>
  <cp:revision>2</cp:revision>
  <cp:lastPrinted>2004-07-12T06:29:00Z</cp:lastPrinted>
  <dcterms:created xsi:type="dcterms:W3CDTF">2018-10-24T00:47:00Z</dcterms:created>
  <dcterms:modified xsi:type="dcterms:W3CDTF">2018-10-24T00:47:00Z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